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87F" w:rsidP="009C258E" w:rsidRDefault="009C258E" w14:paraId="5148E5F1" w14:textId="5078DD09">
      <w:pPr>
        <w:pStyle w:val="ae"/>
      </w:pPr>
      <w:r>
        <w:t>Требуется изменить.</w:t>
      </w:r>
    </w:p>
    <w:p w:rsidR="009C258E" w:rsidP="009C258E" w:rsidRDefault="009C258E" w14:paraId="47C47BBC" w14:textId="57CBB07D">
      <w:pPr>
        <w:pStyle w:val="ae"/>
      </w:pPr>
    </w:p>
    <w:p w:rsidR="00DA2E01" w:rsidP="009C258E" w:rsidRDefault="00DA2E01" w14:paraId="195C3E7E" w14:textId="6D8EE8C3">
      <w:pPr>
        <w:pStyle w:val="ae"/>
        <w:numPr>
          <w:ilvl w:val="0"/>
          <w:numId w:val="20"/>
        </w:numPr>
        <w:rPr/>
      </w:pPr>
      <w:r w:rsidRPr="5444EBC0" w:rsidR="5444EBC0">
        <w:rPr>
          <w:highlight w:val="green"/>
        </w:rPr>
        <w:t xml:space="preserve">"Длительность импульса сканера, </w:t>
      </w:r>
      <w:proofErr w:type="spellStart"/>
      <w:r w:rsidRPr="5444EBC0" w:rsidR="5444EBC0">
        <w:rPr>
          <w:highlight w:val="green"/>
        </w:rPr>
        <w:t>ms</w:t>
      </w:r>
      <w:proofErr w:type="spellEnd"/>
      <w:r w:rsidRPr="5444EBC0" w:rsidR="5444EBC0">
        <w:rPr>
          <w:highlight w:val="green"/>
        </w:rPr>
        <w:t xml:space="preserve">" надо поменять на "Длительность сигнала на сканер, </w:t>
      </w:r>
      <w:proofErr w:type="spellStart"/>
      <w:r w:rsidRPr="5444EBC0" w:rsidR="5444EBC0">
        <w:rPr>
          <w:highlight w:val="green"/>
        </w:rPr>
        <w:t>ms</w:t>
      </w:r>
      <w:proofErr w:type="spellEnd"/>
      <w:r w:rsidRPr="5444EBC0" w:rsidR="5444EBC0">
        <w:rPr>
          <w:highlight w:val="green"/>
        </w:rPr>
        <w:t xml:space="preserve">" этот параметр будет задавать время длительности сигнала Скан и сигнала </w:t>
      </w:r>
      <w:r w:rsidRPr="5444EBC0" w:rsidR="5444EBC0">
        <w:rPr>
          <w:highlight w:val="green"/>
        </w:rPr>
        <w:t>Стоп</w:t>
      </w:r>
      <w:r w:rsidRPr="5444EBC0" w:rsidR="5444EBC0">
        <w:rPr>
          <w:highlight w:val="green"/>
        </w:rPr>
        <w:t xml:space="preserve">. </w:t>
      </w:r>
      <w:r w:rsidRPr="5444EBC0" w:rsidR="5444EBC0">
        <w:rPr>
          <w:highlight w:val="green"/>
        </w:rPr>
        <w:t xml:space="preserve">Сигнал </w:t>
      </w:r>
      <w:proofErr w:type="spellStart"/>
      <w:r w:rsidRPr="5444EBC0" w:rsidR="5444EBC0">
        <w:rPr>
          <w:highlight w:val="green"/>
        </w:rPr>
        <w:t>ФазаОфф</w:t>
      </w:r>
      <w:proofErr w:type="spellEnd"/>
      <w:r w:rsidRPr="5444EBC0" w:rsidR="5444EBC0">
        <w:rPr>
          <w:highlight w:val="green"/>
        </w:rPr>
        <w:t xml:space="preserve"> (Stop) должен формироваться после окончания Времени передачи данных, начало отсчета этого времени идет от начала сигнала </w:t>
      </w:r>
      <w:proofErr w:type="spellStart"/>
      <w:r w:rsidRPr="5444EBC0" w:rsidR="5444EBC0">
        <w:rPr>
          <w:highlight w:val="green"/>
        </w:rPr>
        <w:t>Scan</w:t>
      </w:r>
      <w:proofErr w:type="spellEnd"/>
      <w:r w:rsidRPr="5444EBC0" w:rsidR="5444EBC0">
        <w:rPr>
          <w:highlight w:val="green"/>
        </w:rPr>
        <w:t>. Сама фаза ожидания данных от сканера должна длиться Время передачи данных + Длительность сигнала на сканер.</w:t>
      </w:r>
      <w:r w:rsidRPr="5444EBC0" w:rsidR="5444EBC0">
        <w:rPr>
          <w:highlight w:val="green"/>
        </w:rPr>
        <w:t xml:space="preserve"> Если за это время данные от сканера не получены, считаем что </w:t>
      </w:r>
      <w:proofErr w:type="spellStart"/>
      <w:r w:rsidRPr="5444EBC0" w:rsidR="5444EBC0">
        <w:rPr>
          <w:highlight w:val="green"/>
        </w:rPr>
        <w:t>ноурид</w:t>
      </w:r>
      <w:proofErr w:type="spellEnd"/>
      <w:r w:rsidRPr="5444EBC0" w:rsidR="5444EBC0">
        <w:rPr>
          <w:highlight w:val="green"/>
        </w:rPr>
        <w:t>.</w:t>
      </w:r>
    </w:p>
    <w:p w:rsidR="009C258E" w:rsidP="009C258E" w:rsidRDefault="009C258E" w14:paraId="3C3E9968" w14:textId="11F5AF8C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Поле кодов продукции не должно иметь линейки прокрутки.</w:t>
      </w:r>
    </w:p>
    <w:p w:rsidR="009C258E" w:rsidP="009C258E" w:rsidRDefault="009C258E" w14:paraId="78C8C25E" w14:textId="69B20FE7" w14:noSpellErr="1">
      <w:pPr>
        <w:pStyle w:val="ae"/>
        <w:numPr>
          <w:ilvl w:val="0"/>
          <w:numId w:val="20"/>
        </w:numPr>
        <w:rPr/>
      </w:pPr>
      <w:r w:rsidRPr="5444EBC0" w:rsidR="5444EBC0">
        <w:rPr>
          <w:highlight w:val="green"/>
        </w:rPr>
        <w:t xml:space="preserve">Массовый брак работает не так как требуется. </w:t>
      </w:r>
      <w:r w:rsidRPr="5444EBC0" w:rsidR="5444EBC0">
        <w:rPr>
          <w:highlight w:val="green"/>
        </w:rPr>
        <w:t xml:space="preserve">Он отсчитывается от количества срабатываний отбраковщика подряд. В случае если отбраковщик не должен срабатывать </w:t>
      </w:r>
      <w:r w:rsidRPr="5444EBC0" w:rsidR="5444EBC0">
        <w:rPr>
          <w:highlight w:val="green"/>
        </w:rPr>
        <w:t xml:space="preserve">счетчик </w:t>
      </w:r>
      <w:r w:rsidRPr="5444EBC0" w:rsidR="5444EBC0">
        <w:rPr>
          <w:highlight w:val="green"/>
        </w:rPr>
        <w:t xml:space="preserve">сбрасывается на ноль. </w:t>
      </w:r>
      <w:r w:rsidRPr="5444EBC0" w:rsidR="5444EBC0">
        <w:rPr>
          <w:highlight w:val="green"/>
        </w:rPr>
        <w:t xml:space="preserve">Считаются только отбраковки подряд. </w:t>
      </w:r>
      <w:r w:rsidRPr="5444EBC0" w:rsidR="5444EBC0">
        <w:rPr>
          <w:highlight w:val="green"/>
        </w:rPr>
        <w:t xml:space="preserve">После остановки (возникновения этой ошибки) появляется окно с текстом ошибки, текст в окне должен быть такой: «Конвейер остановлен после ___ продуктов, отбракованных подряд. Уберите все продукты между сканером и отбраковщиком, они не будут добавлены в результат.» Клавиша должна называться «Закрыть», при нажатии на нее должна обнуляться очередь в </w:t>
      </w:r>
      <w:r w:rsidRPr="5444EBC0" w:rsidR="5444EBC0">
        <w:rPr>
          <w:highlight w:val="green"/>
        </w:rPr>
        <w:t>ПЛК</w:t>
      </w:r>
      <w:r w:rsidRPr="5444EBC0" w:rsidR="5444EBC0">
        <w:rPr>
          <w:highlight w:val="green"/>
        </w:rPr>
        <w:t xml:space="preserve">. </w:t>
      </w:r>
      <w:r w:rsidRPr="5444EBC0" w:rsidR="5444EBC0">
        <w:rPr>
          <w:highlight w:val="green"/>
        </w:rPr>
        <w:t xml:space="preserve">Значение 0 </w:t>
      </w:r>
      <w:r w:rsidRPr="5444EBC0" w:rsidR="5444EBC0">
        <w:rPr>
          <w:highlight w:val="green"/>
        </w:rPr>
        <w:t xml:space="preserve">и 1 </w:t>
      </w:r>
      <w:r w:rsidRPr="5444EBC0" w:rsidR="5444EBC0">
        <w:rPr>
          <w:highlight w:val="green"/>
        </w:rPr>
        <w:t>программа не должна принимать в окне настройки, должна сбрасывать окно к тому значению, которое было ранее в этом окне</w:t>
      </w:r>
      <w:r w:rsidRPr="5444EBC0" w:rsidR="5444EBC0">
        <w:rPr>
          <w:highlight w:val="green"/>
        </w:rPr>
        <w:t xml:space="preserve"> (или как-то еще решить это</w:t>
      </w:r>
      <w:r w:rsidRPr="5444EBC0" w:rsidR="5444EBC0">
        <w:rPr>
          <w:highlight w:val="green"/>
        </w:rPr>
        <w:t>, но ввести 0 и 1 в окне должно быть невозможно</w:t>
      </w:r>
      <w:r w:rsidRPr="5444EBC0" w:rsidR="5444EBC0">
        <w:rPr>
          <w:highlight w:val="green"/>
        </w:rPr>
        <w:t>)</w:t>
      </w:r>
      <w:r w:rsidRPr="5444EBC0" w:rsidR="5444EBC0">
        <w:rPr>
          <w:highlight w:val="green"/>
        </w:rPr>
        <w:t xml:space="preserve">. </w:t>
      </w:r>
      <w:r w:rsidRPr="5444EBC0" w:rsidR="5444EBC0">
        <w:rPr>
          <w:highlight w:val="green"/>
        </w:rPr>
        <w:t>После остановк</w:t>
      </w:r>
      <w:r w:rsidRPr="5444EBC0" w:rsidR="5444EBC0">
        <w:rPr>
          <w:highlight w:val="green"/>
        </w:rPr>
        <w:t>и по ошибке счетчик брака так же сбрасывается.</w:t>
      </w:r>
      <w:r w:rsidRPr="5444EBC0" w:rsidR="5444EBC0">
        <w:rPr>
          <w:highlight w:val="green"/>
        </w:rPr>
        <w:t xml:space="preserve"> Текст в окне сообщения об ошибке требуется так же поменять</w:t>
      </w:r>
    </w:p>
    <w:p w:rsidR="009C258E" w:rsidP="009C258E" w:rsidRDefault="009C258E" w14:paraId="578A0100" w14:textId="2A8920EC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Не</w:t>
      </w:r>
      <w:r w:rsidRPr="6FDBE775" w:rsidR="6FDBE775">
        <w:rPr>
          <w:highlight w:val="green"/>
        </w:rPr>
        <w:t>т отдельного сигнала на работу внешнего конвейера на выходе 6 КПК. Он должен быть одновременным с сигналом зеленой лампы (выход 4 на КПК).</w:t>
      </w:r>
      <w:r w:rsidR="6FDBE775">
        <w:rPr/>
        <w:t xml:space="preserve"> </w:t>
      </w:r>
    </w:p>
    <w:p w:rsidR="00E12BF1" w:rsidP="009C258E" w:rsidRDefault="00E12BF1" w14:paraId="7646C3F9" w14:textId="1D5A285F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Нет отдельного сигнала на звук, выход 5 КПК. Сигнал подается в течение</w:t>
      </w:r>
      <w:r w:rsidRPr="6FDBE775" w:rsidR="6FDBE775">
        <w:rPr>
          <w:highlight w:val="green"/>
        </w:rPr>
        <w:t xml:space="preserve"> 2 секунд при возникновении ошибок</w:t>
      </w:r>
      <w:r w:rsidRPr="6FDBE775" w:rsidR="6FDBE775">
        <w:rPr>
          <w:highlight w:val="green"/>
        </w:rPr>
        <w:t xml:space="preserve">, которые вызывают остановку конвейера. Т.е. само нажатие на клавишу Стоп звука не вызывает, так же как ошибка авторизации. А если был массовый брак и прочее, то должен быть звук </w:t>
      </w:r>
      <w:r w:rsidRPr="6FDBE775" w:rsidR="6FDBE775">
        <w:rPr>
          <w:highlight w:val="green"/>
        </w:rPr>
        <w:t>2 сек</w:t>
      </w:r>
      <w:r w:rsidRPr="6FDBE775" w:rsidR="6FDBE775">
        <w:rPr>
          <w:highlight w:val="green"/>
        </w:rPr>
        <w:t>.</w:t>
      </w:r>
    </w:p>
    <w:p w:rsidR="008B66EF" w:rsidP="009C258E" w:rsidRDefault="008B66EF" w14:paraId="6EFB4EE4" w14:textId="7278653A" w14:noSpellErr="1">
      <w:pPr>
        <w:pStyle w:val="ae"/>
        <w:numPr>
          <w:ilvl w:val="0"/>
          <w:numId w:val="20"/>
        </w:numPr>
        <w:rPr/>
      </w:pPr>
      <w:r w:rsidRPr="5444EBC0" w:rsidR="5444EBC0">
        <w:rPr>
          <w:highlight w:val="green"/>
        </w:rPr>
        <w:t>Войти в наладчика можно без любой авторизации просто нажав на шестеренку</w:t>
      </w:r>
      <w:r w:rsidRPr="5444EBC0" w:rsidR="5444EBC0">
        <w:rPr>
          <w:highlight w:val="green"/>
        </w:rPr>
        <w:t>, это неправильно</w:t>
      </w:r>
      <w:r w:rsidRPr="5444EBC0" w:rsidR="5444EBC0">
        <w:rPr>
          <w:highlight w:val="yellow"/>
        </w:rPr>
        <w:t xml:space="preserve">. </w:t>
      </w:r>
      <w:r w:rsidRPr="5444EBC0" w:rsidR="5444EBC0">
        <w:rPr>
          <w:highlight w:val="green"/>
        </w:rPr>
        <w:t>Есть два уровня доступа: Мастер и Наладчик.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red"/>
        </w:rPr>
        <w:t>Наладчик может зайти только по авторизации после нажатия на шестеренку. Мастер может принять и завершить задание и войти в окно наладчика по нажатию на шестеренку.</w:t>
      </w:r>
      <w:r w:rsidR="5444EBC0">
        <w:rPr/>
        <w:t xml:space="preserve"> </w:t>
      </w:r>
    </w:p>
    <w:p w:rsidR="00505595" w:rsidP="71958415" w:rsidRDefault="00AB6B12" w14:paraId="1A6AD2FE" w14:textId="7CE3C7EA" w14:noSpellErr="1">
      <w:pPr>
        <w:pStyle w:val="ae"/>
        <w:rPr>
          <w:highlight w:val="green"/>
        </w:rPr>
      </w:pPr>
      <w:r w:rsidRPr="71958415" w:rsidR="71958415">
        <w:rPr>
          <w:highlight w:val="green"/>
        </w:rPr>
        <w:t>Поскольку был придуман новый статус Оператор, которого быть не должно, то расписываю подробно.</w:t>
      </w:r>
    </w:p>
    <w:p w:rsidR="00801CD7" w:rsidP="71958415" w:rsidRDefault="00801CD7" w14:paraId="6C9F054F" w14:textId="5ADE8A72" w14:noSpellErr="1">
      <w:pPr>
        <w:pStyle w:val="ae"/>
        <w:rPr>
          <w:highlight w:val="green"/>
        </w:rPr>
      </w:pPr>
      <w:r w:rsidRPr="71958415" w:rsidR="71958415">
        <w:rPr>
          <w:highlight w:val="green"/>
        </w:rPr>
        <w:t>У программы может быть два состояния: есть задание и нет задания. Если задание есть у него два статуса: принято в работу и не принято в работу.</w:t>
      </w:r>
    </w:p>
    <w:p w:rsidR="00AB6B12" w:rsidP="00801CD7" w:rsidRDefault="00801CD7" w14:paraId="52349842" w14:textId="3F96397B" w14:noSpellErr="1">
      <w:pPr>
        <w:pStyle w:val="ae"/>
        <w:numPr>
          <w:ilvl w:val="1"/>
          <w:numId w:val="20"/>
        </w:numPr>
        <w:rPr/>
      </w:pPr>
      <w:r w:rsidRPr="5444EBC0" w:rsidR="5444EBC0">
        <w:rPr>
          <w:b w:val="1"/>
          <w:bCs w:val="1"/>
          <w:highlight w:val="green"/>
        </w:rPr>
        <w:t xml:space="preserve">Нет задания. </w:t>
      </w:r>
      <w:r>
        <w:br/>
      </w:r>
      <w:r w:rsidRPr="5444EBC0" w:rsidR="5444EBC0">
        <w:rPr>
          <w:highlight w:val="green"/>
        </w:rPr>
        <w:t xml:space="preserve">При запуске программы, если задания нет, авторизоваться может только наладчик (или мастер, он то же имеет доступ </w:t>
      </w:r>
      <w:r w:rsidRPr="5444EBC0" w:rsidR="5444EBC0">
        <w:rPr>
          <w:highlight w:val="green"/>
        </w:rPr>
        <w:t xml:space="preserve">в окно наладчика) кликнув в шестеренку. </w:t>
      </w:r>
      <w:r w:rsidRPr="5444EBC0" w:rsidR="5444EBC0">
        <w:rPr>
          <w:highlight w:val="green"/>
        </w:rPr>
        <w:t xml:space="preserve">После клика появляется окно авторизации и после авторизации появляется окно наладчика. </w:t>
      </w:r>
      <w:r w:rsidRPr="5444EBC0" w:rsidR="5444EBC0">
        <w:rPr>
          <w:highlight w:val="green"/>
        </w:rPr>
        <w:t>В этом случае в окне наладчика доступны клавиши Старт и Стоп.</w:t>
      </w:r>
      <w:r w:rsidRPr="5444EBC0" w:rsidR="5444EBC0">
        <w:rPr>
          <w:highlight w:val="green"/>
        </w:rPr>
        <w:t xml:space="preserve"> </w:t>
      </w:r>
      <w:r w:rsidRPr="5444EBC0" w:rsidR="5444EBC0">
        <w:rPr>
          <w:highlight w:val="green"/>
        </w:rPr>
        <w:t>Эти кл</w:t>
      </w:r>
      <w:r w:rsidRPr="5444EBC0" w:rsidR="5444EBC0">
        <w:rPr>
          <w:highlight w:val="green"/>
        </w:rPr>
        <w:t>авиши запускают конвейер и включают лампочки.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green"/>
        </w:rPr>
        <w:t>Больше в этом режиме программа ничего не делает, он существует только для запуска конвейера</w:t>
      </w:r>
      <w:r w:rsidRPr="5444EBC0" w:rsidR="5444EBC0">
        <w:rPr>
          <w:highlight w:val="green"/>
        </w:rPr>
        <w:t xml:space="preserve"> без задания</w:t>
      </w:r>
      <w:r w:rsidRPr="5444EBC0" w:rsidR="5444EBC0">
        <w:rPr>
          <w:highlight w:val="green"/>
        </w:rPr>
        <w:t xml:space="preserve">. </w:t>
      </w:r>
      <w:r w:rsidRPr="5444EBC0" w:rsidR="5444EBC0">
        <w:rPr>
          <w:highlight w:val="green"/>
        </w:rPr>
        <w:t>В г</w:t>
      </w:r>
      <w:r w:rsidRPr="5444EBC0" w:rsidR="5444EBC0">
        <w:rPr>
          <w:highlight w:val="green"/>
        </w:rPr>
        <w:t>лавном окне клавиши старт и стоп не доступны, п</w:t>
      </w:r>
      <w:r w:rsidRPr="5444EBC0" w:rsidR="5444EBC0">
        <w:rPr>
          <w:highlight w:val="green"/>
        </w:rPr>
        <w:t xml:space="preserve">о нажатию на </w:t>
      </w:r>
      <w:r w:rsidRPr="5444EBC0" w:rsidR="5444EBC0">
        <w:rPr>
          <w:highlight w:val="green"/>
        </w:rPr>
        <w:t xml:space="preserve">клавишу </w:t>
      </w:r>
      <w:r w:rsidRPr="5444EBC0" w:rsidR="5444EBC0">
        <w:rPr>
          <w:highlight w:val="green"/>
        </w:rPr>
        <w:t>мастера</w:t>
      </w:r>
      <w:r w:rsidRPr="5444EBC0" w:rsidR="5444EBC0">
        <w:rPr>
          <w:highlight w:val="green"/>
        </w:rPr>
        <w:t>,</w:t>
      </w:r>
      <w:r w:rsidRPr="5444EBC0" w:rsidR="5444EBC0">
        <w:rPr>
          <w:highlight w:val="green"/>
        </w:rPr>
        <w:t xml:space="preserve"> авторизации не производиться, без присланного задания эта клавиша не доступна</w:t>
      </w:r>
      <w:r w:rsidRPr="5444EBC0" w:rsidR="5444EBC0">
        <w:rPr>
          <w:highlight w:val="green"/>
        </w:rPr>
        <w:t>.</w:t>
      </w:r>
      <w:r w:rsidRPr="5444EBC0" w:rsidR="5444EBC0">
        <w:rPr>
          <w:highlight w:val="green"/>
        </w:rPr>
        <w:t xml:space="preserve"> </w:t>
      </w:r>
      <w:r w:rsidRPr="5444EBC0" w:rsidR="5444EBC0">
        <w:rPr>
          <w:highlight w:val="green"/>
        </w:rPr>
        <w:t>Если конвейер работает запущенный в окне наладчика, то при выходе из него в главное окно конвейер должен выключаться, т.к. в главном окне его запустить нельзя.</w:t>
      </w:r>
    </w:p>
    <w:p w:rsidRPr="002140A7" w:rsidR="00AB6B12" w:rsidP="00801CD7" w:rsidRDefault="00AB6B12" w14:paraId="1BCEEFC7" w14:textId="156C46C5" w14:noSpellErr="1">
      <w:pPr>
        <w:pStyle w:val="ae"/>
        <w:numPr>
          <w:ilvl w:val="1"/>
          <w:numId w:val="20"/>
        </w:numPr>
        <w:rPr>
          <w:b w:val="1"/>
          <w:bCs w:val="1"/>
        </w:rPr>
      </w:pPr>
      <w:r w:rsidRPr="71958415" w:rsidR="71958415">
        <w:rPr>
          <w:b w:val="1"/>
          <w:bCs w:val="1"/>
          <w:highlight w:val="green"/>
        </w:rPr>
        <w:t>Есть задание.</w:t>
      </w:r>
    </w:p>
    <w:p w:rsidR="00AB6B12" w:rsidP="00AB6B12" w:rsidRDefault="00AB6B12" w14:paraId="75E3B593" w14:textId="42043DE3" w14:noSpellErr="1">
      <w:pPr>
        <w:pStyle w:val="ae"/>
        <w:numPr>
          <w:ilvl w:val="2"/>
          <w:numId w:val="20"/>
        </w:numPr>
        <w:rPr/>
      </w:pPr>
      <w:r w:rsidRPr="5444EBC0" w:rsidR="5444EBC0">
        <w:rPr>
          <w:highlight w:val="green"/>
        </w:rPr>
        <w:t xml:space="preserve">Задание </w:t>
      </w:r>
      <w:r w:rsidRPr="5444EBC0" w:rsidR="5444EBC0">
        <w:rPr>
          <w:highlight w:val="green"/>
        </w:rPr>
        <w:t xml:space="preserve">прислано в комплекс, но </w:t>
      </w:r>
      <w:r w:rsidRPr="5444EBC0" w:rsidR="5444EBC0">
        <w:rPr>
          <w:highlight w:val="green"/>
        </w:rPr>
        <w:t>не принято в работу.</w:t>
      </w:r>
      <w:r>
        <w:br/>
      </w:r>
      <w:r w:rsidRPr="5444EBC0" w:rsidR="5444EBC0">
        <w:rPr>
          <w:highlight w:val="green"/>
        </w:rPr>
        <w:t>Мастер может принять задание кликнув на клавишу Принять задание. После этого он записывается в результат и его имя подставляется на эк</w:t>
      </w:r>
      <w:r w:rsidRPr="5444EBC0" w:rsidR="5444EBC0">
        <w:rPr>
          <w:highlight w:val="green"/>
        </w:rPr>
        <w:t>ран.</w:t>
      </w:r>
      <w:r w:rsidRPr="5444EBC0" w:rsidR="5444EBC0">
        <w:rPr>
          <w:highlight w:val="green"/>
        </w:rPr>
        <w:t xml:space="preserve"> </w:t>
      </w:r>
      <w:r w:rsidRPr="5444EBC0" w:rsidR="5444EBC0">
        <w:rPr>
          <w:highlight w:val="green"/>
        </w:rPr>
        <w:t>Есл</w:t>
      </w:r>
      <w:r w:rsidRPr="5444EBC0" w:rsidR="5444EBC0">
        <w:rPr>
          <w:highlight w:val="green"/>
        </w:rPr>
        <w:t>и задание прислано, но в работу не принято, то шестеренка не доступна, зайти в окно наладчика нельзя.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green"/>
        </w:rPr>
        <w:t>Если задание прислано в тот момент, когда открыто окно наладчика, то при выходе из него конвейер должен останавливаться, т.к. запустить его в главном окне без принятого задания нельзя.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green"/>
        </w:rPr>
        <w:t xml:space="preserve">После такого выхода зайти опять </w:t>
      </w:r>
      <w:r w:rsidRPr="5444EBC0" w:rsidR="5444EBC0">
        <w:rPr>
          <w:highlight w:val="green"/>
        </w:rPr>
        <w:t>кликнув в шестеренку нельзя, т.к. задание прислано и не принято в работу и шестеренка не доступна.</w:t>
      </w:r>
    </w:p>
    <w:p w:rsidR="002140A7" w:rsidP="00AB6B12" w:rsidRDefault="002140A7" w14:paraId="191CAB56" w14:textId="25E2AB5E">
      <w:pPr>
        <w:pStyle w:val="ae"/>
        <w:numPr>
          <w:ilvl w:val="2"/>
          <w:numId w:val="20"/>
        </w:numPr>
        <w:rPr/>
      </w:pPr>
      <w:r w:rsidRPr="5444EBC0" w:rsidR="5444EBC0">
        <w:rPr>
          <w:highlight w:val="green"/>
        </w:rPr>
        <w:t>Задание было в работе, программу только включили.</w:t>
      </w:r>
      <w:r>
        <w:br/>
      </w:r>
      <w:r w:rsidRPr="5444EBC0" w:rsidR="5444EBC0">
        <w:rPr>
          <w:color w:val="auto"/>
          <w:highlight w:val="red"/>
        </w:rPr>
        <w:t>Мастер авторизуется нажатием на клавишу Мастер (Сейчас это может сделать еще и наладчик).</w:t>
      </w:r>
      <w:r w:rsidRPr="5444EBC0" w:rsidR="5444EBC0">
        <w:rPr>
          <w:highlight w:val="yellow"/>
        </w:rPr>
        <w:t xml:space="preserve"> </w:t>
      </w:r>
      <w:r w:rsidRPr="5444EBC0" w:rsidR="5444EBC0">
        <w:rPr>
          <w:highlight w:val="green"/>
        </w:rPr>
        <w:t>Пока задание не принято в работу шестеренка не доступна, зайти в окно наладчика нельзя.</w:t>
      </w:r>
    </w:p>
    <w:p w:rsidR="002140A7" w:rsidP="00AB6B12" w:rsidRDefault="002140A7" w14:paraId="1989A47E" w14:textId="74F13B7A" w14:noSpellErr="1">
      <w:pPr>
        <w:pStyle w:val="ae"/>
        <w:numPr>
          <w:ilvl w:val="2"/>
          <w:numId w:val="20"/>
        </w:numPr>
        <w:rPr/>
      </w:pPr>
      <w:r w:rsidRPr="71958415" w:rsidR="71958415">
        <w:rPr>
          <w:highlight w:val="green"/>
        </w:rPr>
        <w:t>Задание принято в работу.</w:t>
      </w:r>
      <w:r>
        <w:br/>
      </w:r>
      <w:r w:rsidRPr="71958415" w:rsidR="71958415">
        <w:rPr>
          <w:highlight w:val="green"/>
        </w:rPr>
        <w:t xml:space="preserve">Шестеренка </w:t>
      </w:r>
      <w:r w:rsidRPr="71958415" w:rsidR="71958415">
        <w:rPr>
          <w:highlight w:val="green"/>
        </w:rPr>
        <w:t xml:space="preserve">становиться </w:t>
      </w:r>
      <w:r w:rsidRPr="71958415" w:rsidR="71958415">
        <w:rPr>
          <w:highlight w:val="green"/>
        </w:rPr>
        <w:t>доступна, кликнув в нее можно после авторизации зайти в окно наладчика.</w:t>
      </w:r>
    </w:p>
    <w:p w:rsidR="00505595" w:rsidP="6FDBE775" w:rsidRDefault="00505595" w14:paraId="4D888202" w14:textId="37C70043" w14:noSpellErr="1">
      <w:pPr>
        <w:pStyle w:val="ae"/>
        <w:rPr>
          <w:highlight w:val="yellow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432"/>
        <w:gridCol w:w="1542"/>
        <w:gridCol w:w="1711"/>
        <w:gridCol w:w="1701"/>
        <w:gridCol w:w="1701"/>
      </w:tblGrid>
      <w:tr w:rsidR="0097295F" w:rsidTr="5444EBC0" w14:paraId="4FEF2D9B" w14:textId="1A3BAF10">
        <w:tc>
          <w:tcPr>
            <w:tcW w:w="1868" w:type="dxa"/>
            <w:tcMar/>
          </w:tcPr>
          <w:p w:rsidR="0097295F" w:rsidP="71958415" w:rsidRDefault="0097295F" w14:paraId="54A65242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395" w:type="dxa"/>
            <w:tcMar/>
          </w:tcPr>
          <w:p w:rsidR="0097295F" w:rsidP="71958415" w:rsidRDefault="0097295F" w14:paraId="0BAE8A38" w14:textId="41626825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Клавиша Мастер</w:t>
            </w:r>
          </w:p>
        </w:tc>
        <w:tc>
          <w:tcPr>
            <w:tcW w:w="1542" w:type="dxa"/>
            <w:tcMar/>
          </w:tcPr>
          <w:p w:rsidR="0097295F" w:rsidP="71958415" w:rsidRDefault="0097295F" w14:paraId="41F94176" w14:textId="68C64F0E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Клавиша Шестеренка</w:t>
            </w:r>
          </w:p>
        </w:tc>
        <w:tc>
          <w:tcPr>
            <w:tcW w:w="1711" w:type="dxa"/>
            <w:tcMar/>
          </w:tcPr>
          <w:p w:rsidR="0097295F" w:rsidP="71958415" w:rsidRDefault="0097295F" w14:paraId="125131C6" w14:textId="2247C0AD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Старт/стоп в главном окне</w:t>
            </w:r>
          </w:p>
        </w:tc>
        <w:tc>
          <w:tcPr>
            <w:tcW w:w="1701" w:type="dxa"/>
            <w:tcMar/>
          </w:tcPr>
          <w:p w:rsidR="0097295F" w:rsidP="71958415" w:rsidRDefault="0097295F" w14:paraId="359D16EE" w14:textId="2585DFB3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Старт/стоп в наладчике</w:t>
            </w:r>
          </w:p>
        </w:tc>
        <w:tc>
          <w:tcPr>
            <w:tcW w:w="1701" w:type="dxa"/>
            <w:tcMar/>
          </w:tcPr>
          <w:p w:rsidR="0097295F" w:rsidP="6FDBE775" w:rsidRDefault="0097295F" w14:paraId="7EB7B4D4" w14:textId="77777777" w14:noSpellErr="1">
            <w:pPr>
              <w:pStyle w:val="ae"/>
              <w:rPr>
                <w:highlight w:val="yellow"/>
              </w:rPr>
            </w:pPr>
          </w:p>
        </w:tc>
      </w:tr>
      <w:tr w:rsidR="0097295F" w:rsidTr="5444EBC0" w14:paraId="1F789FDE" w14:textId="68A115CF">
        <w:tc>
          <w:tcPr>
            <w:tcW w:w="1868" w:type="dxa"/>
            <w:tcMar/>
          </w:tcPr>
          <w:p w:rsidR="0097295F" w:rsidP="71958415" w:rsidRDefault="0097295F" w14:paraId="25B56163" w14:textId="5718ACFC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Нет задания</w:t>
            </w:r>
          </w:p>
        </w:tc>
        <w:tc>
          <w:tcPr>
            <w:tcW w:w="1395" w:type="dxa"/>
            <w:tcMar/>
          </w:tcPr>
          <w:p w:rsidR="0097295F" w:rsidP="71958415" w:rsidRDefault="0097295F" w14:paraId="3A65D0C8" w14:textId="34AEC51F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6F075CE0" w14:textId="523CD29B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0882DD83" w14:textId="6C5D17D9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 доступны</w:t>
            </w:r>
          </w:p>
        </w:tc>
        <w:tc>
          <w:tcPr>
            <w:tcW w:w="1701" w:type="dxa"/>
            <w:tcMar/>
          </w:tcPr>
          <w:p w:rsidR="0097295F" w:rsidP="5444EBC0" w:rsidRDefault="0097295F" w14:paraId="270D81E0" w14:textId="00319BFC" w14:noSpellErr="1">
            <w:pPr>
              <w:pStyle w:val="ae"/>
              <w:rPr>
                <w:highlight w:val="green"/>
              </w:rPr>
            </w:pPr>
            <w:r w:rsidRPr="5444EBC0" w:rsidR="5444EBC0">
              <w:rPr>
                <w:highlight w:val="green"/>
              </w:rPr>
              <w:t>Доступны,</w:t>
            </w:r>
            <w:r w:rsidRPr="5444EBC0" w:rsidR="5444EBC0">
              <w:rPr>
                <w:highlight w:val="green"/>
              </w:rPr>
              <w:t xml:space="preserve"> только сигналы на конвейер и лампочки</w:t>
            </w:r>
          </w:p>
        </w:tc>
        <w:tc>
          <w:tcPr>
            <w:tcW w:w="1701" w:type="dxa"/>
            <w:tcMar/>
          </w:tcPr>
          <w:p w:rsidR="0097295F" w:rsidP="6FDBE775" w:rsidRDefault="0097295F" w14:paraId="06CE9C84" w14:textId="77777777" w14:noSpellErr="1">
            <w:pPr>
              <w:pStyle w:val="ae"/>
              <w:rPr>
                <w:highlight w:val="yellow"/>
              </w:rPr>
            </w:pPr>
          </w:p>
        </w:tc>
      </w:tr>
      <w:tr w:rsidR="0097295F" w:rsidTr="5444EBC0" w14:paraId="0C857664" w14:textId="3F572029">
        <w:tc>
          <w:tcPr>
            <w:tcW w:w="1868" w:type="dxa"/>
            <w:tcMar/>
          </w:tcPr>
          <w:p w:rsidR="0097295F" w:rsidP="71958415" w:rsidRDefault="0097295F" w14:paraId="7199C0BE" w14:textId="3901510E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Только получено в главном окне</w:t>
            </w:r>
          </w:p>
        </w:tc>
        <w:tc>
          <w:tcPr>
            <w:tcW w:w="1395" w:type="dxa"/>
            <w:tcMar/>
          </w:tcPr>
          <w:p w:rsidR="0097295F" w:rsidP="71958415" w:rsidRDefault="0097295F" w14:paraId="32842299" w14:textId="53140C8C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12301EE0" w14:textId="38EDB82F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5B1D424D" w14:textId="70DBB846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3E18C9C2" w14:textId="45606839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Нет входа в это окно</w:t>
            </w:r>
          </w:p>
        </w:tc>
        <w:tc>
          <w:tcPr>
            <w:tcW w:w="1701" w:type="dxa"/>
            <w:tcMar/>
          </w:tcPr>
          <w:p w:rsidR="0097295F" w:rsidP="71958415" w:rsidRDefault="0097295F" w14:paraId="0C79A52E" w14:textId="3CB5532A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 клавиша Принять в работу</w:t>
            </w:r>
          </w:p>
        </w:tc>
      </w:tr>
      <w:tr w:rsidR="0097295F" w:rsidTr="5444EBC0" w14:paraId="2A6791A5" w14:textId="31C298D9">
        <w:tc>
          <w:tcPr>
            <w:tcW w:w="1868" w:type="dxa"/>
            <w:tcMar/>
          </w:tcPr>
          <w:p w:rsidR="0097295F" w:rsidP="71958415" w:rsidRDefault="0097295F" w14:paraId="771B9BD0" w14:textId="0A1CAA64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Только получено в окне наладчика</w:t>
            </w:r>
          </w:p>
        </w:tc>
        <w:tc>
          <w:tcPr>
            <w:tcW w:w="1395" w:type="dxa"/>
            <w:tcMar/>
          </w:tcPr>
          <w:p w:rsidR="0097295F" w:rsidP="71958415" w:rsidRDefault="0097295F" w14:paraId="79357152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542" w:type="dxa"/>
            <w:tcMar/>
          </w:tcPr>
          <w:p w:rsidR="0097295F" w:rsidP="71958415" w:rsidRDefault="0097295F" w14:paraId="12495340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711" w:type="dxa"/>
            <w:tcMar/>
          </w:tcPr>
          <w:p w:rsidR="0097295F" w:rsidP="71958415" w:rsidRDefault="0097295F" w14:paraId="220B667D" w14:textId="77777777" w14:noSpellErr="1">
            <w:pPr>
              <w:pStyle w:val="ae"/>
              <w:rPr>
                <w:highlight w:val="green"/>
              </w:rPr>
            </w:pPr>
          </w:p>
        </w:tc>
        <w:tc>
          <w:tcPr>
            <w:tcW w:w="1701" w:type="dxa"/>
            <w:tcMar/>
          </w:tcPr>
          <w:p w:rsidR="0097295F" w:rsidP="5444EBC0" w:rsidRDefault="0097295F" w14:paraId="4CF468DD" w14:textId="1C2F7625">
            <w:pPr>
              <w:pStyle w:val="ae"/>
              <w:rPr>
                <w:highlight w:val="green"/>
              </w:rPr>
            </w:pPr>
            <w:r w:rsidRPr="5444EBC0" w:rsidR="5444EBC0">
              <w:rPr>
                <w:highlight w:val="green"/>
              </w:rPr>
              <w:t>Доступны</w:t>
            </w:r>
          </w:p>
          <w:p w:rsidR="0097295F" w:rsidP="5444EBC0" w:rsidRDefault="0097295F" w14:paraId="375EC04A" w14:textId="76489044">
            <w:pPr>
              <w:pStyle w:val="ae"/>
              <w:rPr>
                <w:rFonts w:ascii="Arial" w:hAnsi="Arial" w:eastAsia="Calibri" w:cs=""/>
                <w:sz w:val="22"/>
                <w:szCs w:val="22"/>
                <w:highlight w:val="green"/>
              </w:rPr>
            </w:pPr>
          </w:p>
        </w:tc>
        <w:tc>
          <w:tcPr>
            <w:tcW w:w="1701" w:type="dxa"/>
            <w:tcMar/>
          </w:tcPr>
          <w:p w:rsidR="0097295F" w:rsidP="71958415" w:rsidRDefault="0097295F" w14:paraId="116E8D15" w14:textId="4826081B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После выхода из окна оказываемся в предыдущей ситуации</w:t>
            </w:r>
          </w:p>
        </w:tc>
      </w:tr>
      <w:tr w:rsidR="0097295F" w:rsidTr="5444EBC0" w14:paraId="7AD48C1C" w14:textId="592726B5">
        <w:tc>
          <w:tcPr>
            <w:tcW w:w="1868" w:type="dxa"/>
            <w:tcMar/>
          </w:tcPr>
          <w:p w:rsidR="0097295F" w:rsidP="71958415" w:rsidRDefault="0097295F" w14:paraId="624B1E50" w14:textId="5995A0B7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Было в работе, только запустили программу</w:t>
            </w:r>
          </w:p>
        </w:tc>
        <w:tc>
          <w:tcPr>
            <w:tcW w:w="1395" w:type="dxa"/>
            <w:tcMar/>
          </w:tcPr>
          <w:p w:rsidR="0097295F" w:rsidP="71958415" w:rsidRDefault="0097295F" w14:paraId="76D6C5D1" w14:textId="0BBC7F85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286FCC34" w14:textId="4F941ED7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 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63F9A24F" w14:textId="071CEE8D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 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2AA89D06" w14:textId="01074485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Нет входа в это окно</w:t>
            </w:r>
          </w:p>
        </w:tc>
        <w:tc>
          <w:tcPr>
            <w:tcW w:w="1701" w:type="dxa"/>
            <w:tcMar/>
          </w:tcPr>
          <w:p w:rsidR="0097295F" w:rsidP="71958415" w:rsidRDefault="0097295F" w14:paraId="4E04E3EA" w14:textId="77777777" w14:noSpellErr="1">
            <w:pPr>
              <w:pStyle w:val="ae"/>
              <w:rPr>
                <w:highlight w:val="green"/>
              </w:rPr>
            </w:pPr>
          </w:p>
        </w:tc>
      </w:tr>
      <w:tr w:rsidR="0097295F" w:rsidTr="5444EBC0" w14:paraId="51595C00" w14:textId="2CA87302">
        <w:tc>
          <w:tcPr>
            <w:tcW w:w="1868" w:type="dxa"/>
            <w:tcMar/>
          </w:tcPr>
          <w:p w:rsidR="0097295F" w:rsidP="71958415" w:rsidRDefault="0097295F" w14:paraId="470FFF17" w14:textId="6DFC5E50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Задание в работе</w:t>
            </w:r>
          </w:p>
        </w:tc>
        <w:tc>
          <w:tcPr>
            <w:tcW w:w="1395" w:type="dxa"/>
            <w:tcMar/>
          </w:tcPr>
          <w:p w:rsidR="0097295F" w:rsidP="71958415" w:rsidRDefault="0097295F" w14:paraId="4BB9E501" w14:textId="44ED1E60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542" w:type="dxa"/>
            <w:tcMar/>
          </w:tcPr>
          <w:p w:rsidR="0097295F" w:rsidP="71958415" w:rsidRDefault="0097295F" w14:paraId="3593346D" w14:textId="20CD7781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Доступна</w:t>
            </w:r>
          </w:p>
        </w:tc>
        <w:tc>
          <w:tcPr>
            <w:tcW w:w="1711" w:type="dxa"/>
            <w:tcMar/>
          </w:tcPr>
          <w:p w:rsidR="0097295F" w:rsidP="71958415" w:rsidRDefault="0097295F" w14:paraId="6B4F0400" w14:textId="45F23DA3" w14:noSpellErr="1">
            <w:pPr>
              <w:pStyle w:val="ae"/>
              <w:rPr>
                <w:highlight w:val="green"/>
              </w:rPr>
            </w:pPr>
            <w:r w:rsidRPr="71958415" w:rsidR="71958415">
              <w:rPr>
                <w:highlight w:val="green"/>
              </w:rPr>
              <w:t>Доступны</w:t>
            </w:r>
          </w:p>
        </w:tc>
        <w:tc>
          <w:tcPr>
            <w:tcW w:w="1701" w:type="dxa"/>
            <w:tcMar/>
          </w:tcPr>
          <w:p w:rsidR="0097295F" w:rsidP="5444EBC0" w:rsidRDefault="0097295F" w14:paraId="131881B0" w14:textId="4F4CA2B7" w14:noSpellErr="1">
            <w:pPr>
              <w:pStyle w:val="ae"/>
              <w:rPr>
                <w:highlight w:val="red"/>
              </w:rPr>
            </w:pPr>
            <w:r w:rsidRPr="5444EBC0" w:rsidR="5444EBC0">
              <w:rPr>
                <w:highlight w:val="red"/>
              </w:rPr>
              <w:t>Доступны</w:t>
            </w:r>
          </w:p>
        </w:tc>
        <w:tc>
          <w:tcPr>
            <w:tcW w:w="1701" w:type="dxa"/>
            <w:tcMar/>
          </w:tcPr>
          <w:p w:rsidR="0097295F" w:rsidP="71958415" w:rsidRDefault="0097295F" w14:paraId="5550D5E3" w14:textId="77777777" w14:noSpellErr="1">
            <w:pPr>
              <w:pStyle w:val="ae"/>
              <w:rPr>
                <w:highlight w:val="green"/>
              </w:rPr>
            </w:pPr>
          </w:p>
        </w:tc>
      </w:tr>
    </w:tbl>
    <w:p w:rsidR="0097295F" w:rsidP="6FDBE775" w:rsidRDefault="0097295F" w14:paraId="6861D92A" w14:textId="0CD4FD66" w14:noSpellErr="1">
      <w:pPr>
        <w:pStyle w:val="ae"/>
        <w:rPr>
          <w:highlight w:val="yellow"/>
        </w:rPr>
      </w:pPr>
    </w:p>
    <w:p w:rsidR="00505595" w:rsidP="00062CB1" w:rsidRDefault="00062CB1" w14:paraId="0AFA123A" w14:textId="6947CD49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При запуске программы в ПЛК остается очередь, а должна обнуляться.</w:t>
      </w:r>
      <w:r w:rsidR="6FDBE775">
        <w:rPr/>
        <w:t xml:space="preserve"> </w:t>
      </w:r>
    </w:p>
    <w:p w:rsidR="00F07BD8" w:rsidP="00062CB1" w:rsidRDefault="00F07BD8" w14:paraId="029B550C" w14:textId="1F39BD65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Между клавишами Старт и Стоп главного экрана, рядом с</w:t>
      </w:r>
      <w:r w:rsidRPr="6FDBE775" w:rsidR="6FDBE775">
        <w:rPr>
          <w:highlight w:val="green"/>
        </w:rPr>
        <w:t>о Сканером</w:t>
      </w:r>
      <w:r w:rsidRPr="6FDBE775" w:rsidR="6FDBE775">
        <w:rPr>
          <w:highlight w:val="green"/>
        </w:rPr>
        <w:t xml:space="preserve"> </w:t>
      </w:r>
      <w:r w:rsidRPr="6FDBE775" w:rsidR="6FDBE775">
        <w:rPr>
          <w:highlight w:val="green"/>
        </w:rPr>
        <w:t>надо</w:t>
      </w:r>
      <w:r w:rsidRPr="6FDBE775" w:rsidR="6FDBE775">
        <w:rPr>
          <w:highlight w:val="green"/>
        </w:rPr>
        <w:t xml:space="preserve"> сделать отображение состояния повторов кодов. Надпись: ПОВТОРЫ КОДОВ и значок: зеленый если включена настройка «Игнорировать повторы кодов» и красная, если настройка «Игнорировать повторы кодов» выключена.</w:t>
      </w:r>
    </w:p>
    <w:p w:rsidR="00097F26" w:rsidP="00062CB1" w:rsidRDefault="00097F26" w14:paraId="46C6F133" w14:textId="55F03D98" w14:noSpellErr="1">
      <w:pPr>
        <w:pStyle w:val="ae"/>
        <w:numPr>
          <w:ilvl w:val="0"/>
          <w:numId w:val="20"/>
        </w:numPr>
        <w:rPr/>
      </w:pPr>
      <w:r w:rsidRPr="71958415" w:rsidR="71958415">
        <w:rPr>
          <w:highlight w:val="green"/>
        </w:rPr>
        <w:t xml:space="preserve">При ошибке отбраковки появляется окно. Заголовок окна: </w:t>
      </w:r>
      <w:r w:rsidRPr="71958415" w:rsidR="71958415">
        <w:rPr>
          <w:highlight w:val="red"/>
        </w:rPr>
        <w:t>Ошибка.</w:t>
      </w:r>
      <w:r w:rsidRPr="71958415" w:rsidR="71958415">
        <w:rPr>
          <w:highlight w:val="green"/>
        </w:rPr>
        <w:t xml:space="preserve"> Текст: </w:t>
      </w:r>
      <w:r w:rsidRPr="71958415" w:rsidR="71958415">
        <w:rPr>
          <w:highlight w:val="green"/>
        </w:rPr>
        <w:t>«</w:t>
      </w:r>
      <w:r w:rsidRPr="71958415" w:rsidR="71958415">
        <w:rPr>
          <w:highlight w:val="green"/>
        </w:rPr>
        <w:t xml:space="preserve">Ошибка отбраковки, продукт остался на конвейере. Найдите его после </w:t>
      </w:r>
      <w:r w:rsidRPr="71958415" w:rsidR="71958415">
        <w:rPr>
          <w:color w:val="FF0000"/>
          <w:highlight w:val="green"/>
        </w:rPr>
        <w:t xml:space="preserve">отбраковщика </w:t>
      </w:r>
      <w:r w:rsidRPr="71958415" w:rsidR="71958415">
        <w:rPr>
          <w:highlight w:val="green"/>
        </w:rPr>
        <w:t>и удалите.</w:t>
      </w:r>
      <w:r w:rsidRPr="71958415" w:rsidR="71958415">
        <w:rPr>
          <w:highlight w:val="green"/>
        </w:rPr>
        <w:t>»</w:t>
      </w:r>
      <w:r w:rsidRPr="71958415" w:rsidR="71958415">
        <w:rPr>
          <w:highlight w:val="green"/>
        </w:rPr>
        <w:t xml:space="preserve"> </w:t>
      </w:r>
      <w:r w:rsidRPr="71958415" w:rsidR="71958415">
        <w:rPr>
          <w:highlight w:val="red"/>
        </w:rPr>
        <w:t>Клавиша Отмена посередине окна</w:t>
      </w:r>
      <w:r w:rsidRPr="71958415" w:rsidR="71958415">
        <w:rPr>
          <w:highlight w:val="red"/>
        </w:rPr>
        <w:t>, но не всю его ширину</w:t>
      </w:r>
      <w:r w:rsidRPr="71958415" w:rsidR="71958415">
        <w:rPr>
          <w:highlight w:val="green"/>
        </w:rPr>
        <w:t>.</w:t>
      </w:r>
      <w:r w:rsidR="71958415">
        <w:rPr/>
        <w:t xml:space="preserve"> </w:t>
      </w:r>
      <w:r w:rsidRPr="71958415" w:rsidR="71958415">
        <w:rPr>
          <w:highlight w:val="green"/>
        </w:rPr>
        <w:t xml:space="preserve">Отступа в первой строке текста </w:t>
      </w:r>
      <w:r w:rsidRPr="71958415" w:rsidR="71958415">
        <w:rPr>
          <w:highlight w:val="green"/>
        </w:rPr>
        <w:t>не надо. Если возможно, то надо убрать крестик в правом верхнем углу окна, он все равно не работает.</w:t>
      </w:r>
      <w:r w:rsidRPr="71958415" w:rsidR="71958415">
        <w:rPr>
          <w:highlight w:val="red"/>
        </w:rPr>
        <w:t xml:space="preserve"> </w:t>
      </w:r>
      <w:r>
        <w:br/>
      </w:r>
      <w:r w:rsidRPr="71958415" w:rsidR="71958415">
        <w:rPr>
          <w:highlight w:val="red"/>
        </w:rPr>
        <w:t>Так же должны быть оформлены все отдельные всплывающие окна.</w:t>
      </w:r>
    </w:p>
    <w:p w:rsidR="00A20B33" w:rsidP="00062CB1" w:rsidRDefault="00A20B33" w14:paraId="0CC873F0" w14:textId="4CE01EE6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>Алгоритм работает неправильно. Время передачи данных не учитывается. Сразу после окончания Длительности импульса сканера срабатывает сигнал на окончание сканирования. Время передачи данных должно отсчитываться от 0 момента первого датчика.</w:t>
      </w:r>
    </w:p>
    <w:p w:rsidR="00D34416" w:rsidP="00D34416" w:rsidRDefault="00D34416" w14:paraId="37CFDA9B" w14:textId="27BD606B" w14:noSpellErr="1">
      <w:pPr>
        <w:pStyle w:val="ae"/>
        <w:numPr>
          <w:ilvl w:val="0"/>
          <w:numId w:val="20"/>
        </w:numPr>
        <w:rPr/>
      </w:pPr>
      <w:r w:rsidRPr="6FDBE775" w:rsidR="6FDBE775">
        <w:rPr>
          <w:highlight w:val="green"/>
        </w:rPr>
        <w:t xml:space="preserve">В зоне информации о партии сдвинуть поле Партия направо, так, чтобы максимальное количество символов в поле 20 шт. было у правой границы главного окна. Поле </w:t>
      </w:r>
      <w:r w:rsidRPr="6FDBE775" w:rsidR="6FDBE775">
        <w:rPr>
          <w:highlight w:val="green"/>
        </w:rPr>
        <w:t xml:space="preserve">GTIN </w:t>
      </w:r>
      <w:r w:rsidRPr="6FDBE775" w:rsidR="6FDBE775">
        <w:rPr>
          <w:highlight w:val="green"/>
        </w:rPr>
        <w:t>сдвинуть вправо к полю Партия. Количество символов в этом поле всегда 14. Оставшееся место отдать полю Продукт, оно может быть достаточно большим. Все поля в одну строку. Цель подвижки6 дать максимальный размер наименованию продукта.</w:t>
      </w:r>
    </w:p>
    <w:p w:rsidR="009C258E" w:rsidP="009C258E" w:rsidRDefault="009C258E" w14:paraId="59D6B514" w14:textId="1CEDA532">
      <w:pPr>
        <w:pStyle w:val="ae"/>
      </w:pPr>
    </w:p>
    <w:p w:rsidRPr="009C258E" w:rsidR="009C258E" w:rsidP="009C258E" w:rsidRDefault="009C258E" w14:paraId="63E73C57" w14:textId="20A576AD">
      <w:pPr>
        <w:pStyle w:val="ae"/>
        <w:rPr>
          <w:b/>
          <w:bCs/>
        </w:rPr>
      </w:pPr>
      <w:r w:rsidRPr="009C258E">
        <w:rPr>
          <w:b/>
          <w:bCs/>
        </w:rPr>
        <w:t>Дополнительно сделано:</w:t>
      </w:r>
    </w:p>
    <w:p w:rsidR="009C258E" w:rsidP="009C258E" w:rsidRDefault="009C258E" w14:paraId="06C69C39" w14:textId="0C63F43A">
      <w:pPr>
        <w:pStyle w:val="ae"/>
      </w:pPr>
    </w:p>
    <w:p w:rsidR="009C258E" w:rsidP="009C258E" w:rsidRDefault="009C258E" w14:paraId="719D0D6A" w14:textId="21ECAD8C">
      <w:pPr>
        <w:pStyle w:val="ae"/>
        <w:numPr>
          <w:ilvl w:val="0"/>
          <w:numId w:val="19"/>
        </w:numPr>
      </w:pPr>
      <w:r>
        <w:t>Кнопка обнуления</w:t>
      </w:r>
    </w:p>
    <w:p w:rsidR="009C258E" w:rsidP="009C258E" w:rsidRDefault="009C258E" w14:paraId="0FCA8BE9" w14:textId="19119FBE">
      <w:pPr>
        <w:pStyle w:val="ae"/>
        <w:numPr>
          <w:ilvl w:val="0"/>
          <w:numId w:val="19"/>
        </w:numPr>
      </w:pPr>
      <w:r>
        <w:t>Дребезжание датчиков</w:t>
      </w:r>
    </w:p>
    <w:p w:rsidR="009C258E" w:rsidP="009C258E" w:rsidRDefault="009C258E" w14:paraId="191B54AE" w14:textId="488C5AB9">
      <w:pPr>
        <w:pStyle w:val="ae"/>
      </w:pPr>
    </w:p>
    <w:p w:rsidRPr="009C258E" w:rsidR="009C258E" w:rsidP="009C258E" w:rsidRDefault="009C258E" w14:paraId="4B8137EF" w14:textId="70414206">
      <w:pPr>
        <w:pStyle w:val="ae"/>
        <w:rPr>
          <w:b/>
          <w:bCs/>
        </w:rPr>
      </w:pPr>
      <w:r w:rsidRPr="009C258E">
        <w:rPr>
          <w:b/>
          <w:bCs/>
        </w:rPr>
        <w:t>Дополнительно надо.</w:t>
      </w:r>
    </w:p>
    <w:p w:rsidR="00C65D63" w:rsidP="00C65D63" w:rsidRDefault="009C258E" w14:paraId="398C33C9" w14:textId="77777777" w14:noSpellErr="1">
      <w:pPr>
        <w:pStyle w:val="ae"/>
        <w:numPr>
          <w:ilvl w:val="0"/>
          <w:numId w:val="18"/>
        </w:numPr>
        <w:rPr/>
      </w:pPr>
      <w:r w:rsidRPr="71958415" w:rsidR="71958415">
        <w:rPr>
          <w:highlight w:val="green"/>
        </w:rPr>
        <w:t>Авторизация при нажатии на клавишу шестеренки. Просто так, без авторизации мастера или наладчика войти в настройки не возможно.</w:t>
      </w:r>
    </w:p>
    <w:p w:rsidR="00495B4C" w:rsidP="00495B4C" w:rsidRDefault="00C65D63" w14:paraId="465E8C55" w14:textId="77777777">
      <w:pPr>
        <w:pStyle w:val="ae"/>
        <w:numPr>
          <w:ilvl w:val="0"/>
          <w:numId w:val="18"/>
        </w:numPr>
        <w:rPr/>
      </w:pPr>
      <w:r w:rsidRPr="5444EBC0" w:rsidR="5444EBC0">
        <w:rPr>
          <w:highlight w:val="green"/>
        </w:rPr>
        <w:t>Сделать ошибку при появлении продукта через время менее чем время ожидания ответа от сканера по двум датчикам 1</w:t>
      </w:r>
      <w:r w:rsidR="5444EBC0">
        <w:rPr/>
        <w:t xml:space="preserve"> </w:t>
      </w:r>
      <w:r w:rsidRPr="5444EBC0" w:rsidR="5444EBC0">
        <w:rPr>
          <w:highlight w:val="red"/>
        </w:rPr>
        <w:t xml:space="preserve">и </w:t>
      </w:r>
      <w:r w:rsidRPr="5444EBC0" w:rsidR="5444EBC0">
        <w:rPr>
          <w:highlight w:val="red"/>
        </w:rPr>
        <w:t>2</w:t>
      </w:r>
      <w:r w:rsidRPr="5444EBC0" w:rsidR="5444EBC0">
        <w:rPr>
          <w:highlight w:val="red"/>
        </w:rPr>
        <w:t>.</w:t>
      </w:r>
      <w:r w:rsidR="5444EBC0">
        <w:rPr/>
        <w:t xml:space="preserve"> </w:t>
      </w:r>
      <w:r w:rsidRPr="5444EBC0" w:rsidR="5444EBC0">
        <w:rPr>
          <w:highlight w:val="green"/>
        </w:rPr>
        <w:t xml:space="preserve">Т.е. если задано время ожидания получения ответа от </w:t>
      </w:r>
      <w:r w:rsidRPr="5444EBC0" w:rsidR="5444EBC0">
        <w:rPr>
          <w:highlight w:val="green"/>
        </w:rPr>
        <w:t xml:space="preserve">сканера 300 </w:t>
      </w:r>
      <w:proofErr w:type="spellStart"/>
      <w:r w:rsidRPr="5444EBC0" w:rsidR="5444EBC0">
        <w:rPr>
          <w:highlight w:val="green"/>
        </w:rPr>
        <w:t>мс</w:t>
      </w:r>
      <w:proofErr w:type="spellEnd"/>
      <w:r w:rsidRPr="5444EBC0" w:rsidR="5444EBC0">
        <w:rPr>
          <w:highlight w:val="green"/>
        </w:rPr>
        <w:t>, то появившийся предмет на фотодатчике ранее этого времени вызывает ошибку: Остановка линии, текст в зоне информации: Продукт слишком близко к предыдущему, удалите его с конвейера.</w:t>
      </w:r>
    </w:p>
    <w:p w:rsidR="00495B4C" w:rsidP="00495B4C" w:rsidRDefault="00495B4C" w14:paraId="5B7AA844" w14:textId="65353C7E" w14:noSpellErr="1">
      <w:pPr>
        <w:pStyle w:val="ae"/>
        <w:numPr>
          <w:ilvl w:val="0"/>
          <w:numId w:val="18"/>
        </w:numPr>
        <w:rPr/>
      </w:pPr>
      <w:r w:rsidRPr="71958415" w:rsidR="71958415">
        <w:rPr>
          <w:highlight w:val="green"/>
        </w:rPr>
        <w:t xml:space="preserve">При выключении питания комплекса или при отправке результата, </w:t>
      </w:r>
      <w:r w:rsidRPr="71958415" w:rsidR="71958415">
        <w:rPr>
          <w:highlight w:val="green"/>
        </w:rPr>
        <w:t xml:space="preserve">если на конвейере остались невыпущенные продукты - программа должна предупредить </w:t>
      </w:r>
      <w:r w:rsidRPr="71958415" w:rsidR="71958415">
        <w:rPr>
          <w:highlight w:val="green"/>
        </w:rPr>
        <w:t xml:space="preserve">в отдельном окне </w:t>
      </w:r>
      <w:r w:rsidRPr="71958415" w:rsidR="71958415">
        <w:rPr>
          <w:highlight w:val="green"/>
        </w:rPr>
        <w:t xml:space="preserve">об этом, сообщение "Внимание! </w:t>
      </w:r>
      <w:r w:rsidRPr="71958415" w:rsidR="71958415">
        <w:rPr>
          <w:highlight w:val="green"/>
        </w:rPr>
        <w:t>Н</w:t>
      </w:r>
      <w:r w:rsidRPr="71958415" w:rsidR="71958415">
        <w:rPr>
          <w:highlight w:val="green"/>
        </w:rPr>
        <w:t>а ленте конвейера остались считанные</w:t>
      </w:r>
      <w:r w:rsidRPr="71958415" w:rsidR="71958415">
        <w:rPr>
          <w:highlight w:val="green"/>
        </w:rPr>
        <w:t>,</w:t>
      </w:r>
      <w:r w:rsidRPr="71958415" w:rsidR="71958415">
        <w:rPr>
          <w:highlight w:val="green"/>
        </w:rPr>
        <w:t xml:space="preserve"> но не выпущенные продукты! Уберите </w:t>
      </w:r>
      <w:r w:rsidRPr="71958415" w:rsidR="71958415">
        <w:rPr>
          <w:highlight w:val="green"/>
        </w:rPr>
        <w:t xml:space="preserve">их </w:t>
      </w:r>
      <w:r w:rsidRPr="71958415" w:rsidR="71958415">
        <w:rPr>
          <w:highlight w:val="green"/>
        </w:rPr>
        <w:t>вручную! Данные продукты</w:t>
      </w:r>
      <w:r w:rsidRPr="71958415" w:rsidR="71958415">
        <w:rPr>
          <w:highlight w:val="green"/>
        </w:rPr>
        <w:t xml:space="preserve"> не</w:t>
      </w:r>
      <w:r w:rsidRPr="71958415" w:rsidR="71958415">
        <w:rPr>
          <w:highlight w:val="green"/>
        </w:rPr>
        <w:t xml:space="preserve"> будут </w:t>
      </w:r>
      <w:r w:rsidRPr="71958415" w:rsidR="71958415">
        <w:rPr>
          <w:highlight w:val="green"/>
        </w:rPr>
        <w:t>добавлены в результат</w:t>
      </w:r>
      <w:r w:rsidRPr="71958415" w:rsidR="71958415">
        <w:rPr>
          <w:highlight w:val="green"/>
        </w:rPr>
        <w:t>!"</w:t>
      </w:r>
      <w:r w:rsidRPr="71958415" w:rsidR="71958415">
        <w:rPr>
          <w:highlight w:val="green"/>
        </w:rPr>
        <w:t xml:space="preserve">. Окно с двумя кнопками: продолжить и отменить. По продолжить очередь в ПЛК обнуляется, и продолжается выключение питания или выгрузка результата. При нажатии Отмена, </w:t>
      </w:r>
      <w:r w:rsidRPr="71958415" w:rsidR="71958415">
        <w:rPr>
          <w:highlight w:val="green"/>
        </w:rPr>
        <w:t>возврат в главное окно.</w:t>
      </w:r>
    </w:p>
    <w:p w:rsidR="00C65D63" w:rsidP="008C3345" w:rsidRDefault="00C65D63" w14:paraId="5D5F9E15" w14:textId="77777777">
      <w:pPr>
        <w:pStyle w:val="ae"/>
      </w:pPr>
    </w:p>
    <w:p w:rsidR="009C258E" w:rsidP="009C258E" w:rsidRDefault="009C258E" w14:paraId="128ECA48" w14:textId="0523877D">
      <w:pPr>
        <w:pStyle w:val="ae"/>
      </w:pPr>
    </w:p>
    <w:p w:rsidR="00F454DF" w:rsidP="009C258E" w:rsidRDefault="00F454DF" w14:paraId="3F1177F0" w14:textId="1C330E80">
      <w:pPr>
        <w:pStyle w:val="ae"/>
      </w:pPr>
    </w:p>
    <w:p w:rsidR="00F454DF" w:rsidP="009C258E" w:rsidRDefault="00F454DF" w14:paraId="6DC015F2" w14:textId="3C40AAB3">
      <w:pPr>
        <w:pStyle w:val="ae"/>
      </w:pPr>
      <w:r>
        <w:t>Требуется проверить еще:</w:t>
      </w:r>
    </w:p>
    <w:p w:rsidR="00F454DF" w:rsidP="009C258E" w:rsidRDefault="00F454DF" w14:paraId="17E167AD" w14:textId="64475B8B">
      <w:pPr>
        <w:pStyle w:val="ae"/>
      </w:pPr>
      <w:r>
        <w:t>Справку</w:t>
      </w:r>
    </w:p>
    <w:p w:rsidR="00F454DF" w:rsidP="009C258E" w:rsidRDefault="00F454DF" w14:paraId="208FC102" w14:textId="50AAD815">
      <w:pPr>
        <w:pStyle w:val="ae"/>
      </w:pPr>
      <w:r>
        <w:t>Ручную отбраковку</w:t>
      </w:r>
    </w:p>
    <w:p w:rsidR="00F454DF" w:rsidP="009C258E" w:rsidRDefault="00F454DF" w14:paraId="6F2D4693" w14:textId="2922B4FB">
      <w:pPr>
        <w:pStyle w:val="ae"/>
      </w:pPr>
      <w:r>
        <w:t>Ручное добавление</w:t>
      </w:r>
    </w:p>
    <w:p w:rsidR="00F454DF" w:rsidP="009C258E" w:rsidRDefault="00F454DF" w14:paraId="3385CAFD" w14:textId="2193FC0A">
      <w:pPr>
        <w:pStyle w:val="ae"/>
      </w:pPr>
      <w:r>
        <w:t>Загрузку задания</w:t>
      </w:r>
    </w:p>
    <w:p w:rsidRPr="008C3345" w:rsidR="00F454DF" w:rsidP="009C258E" w:rsidRDefault="00F454DF" w14:paraId="4538D729" w14:textId="78DD4144">
      <w:pPr>
        <w:pStyle w:val="ae"/>
      </w:pPr>
      <w:r>
        <w:t>Выгрузку результата</w:t>
      </w:r>
      <w:r w:rsidR="008C3345">
        <w:t xml:space="preserve">. При работающем конвейере, при неработающем конвейере, </w:t>
      </w:r>
      <w:proofErr w:type="spellStart"/>
      <w:r w:rsidR="008C3345">
        <w:rPr>
          <w:lang w:val="en-US"/>
        </w:rPr>
        <w:t>ghh</w:t>
      </w:r>
      <w:proofErr w:type="spellEnd"/>
      <w:r w:rsidRPr="008C3345" w:rsidR="008C3345">
        <w:t xml:space="preserve"> </w:t>
      </w:r>
      <w:r w:rsidR="008C3345">
        <w:t>наличии очереди в ПЛК.</w:t>
      </w:r>
    </w:p>
    <w:p w:rsidR="00F454DF" w:rsidP="009C258E" w:rsidRDefault="00F454DF" w14:paraId="627DFEE7" w14:textId="5AD15D1E">
      <w:pPr>
        <w:pStyle w:val="ae"/>
      </w:pPr>
      <w:r>
        <w:t>Отключение питания</w:t>
      </w:r>
    </w:p>
    <w:p w:rsidR="00F454DF" w:rsidP="009C258E" w:rsidRDefault="00F454DF" w14:paraId="2CEE3FC9" w14:textId="2DA2127B">
      <w:pPr>
        <w:pStyle w:val="ae"/>
      </w:pPr>
      <w:r>
        <w:t>Состояние данных при выключении программы и комплекса</w:t>
      </w:r>
    </w:p>
    <w:p w:rsidR="00F454DF" w:rsidP="009C258E" w:rsidRDefault="00F454DF" w14:paraId="61EA4724" w14:textId="2840990B">
      <w:pPr>
        <w:pStyle w:val="ae"/>
      </w:pPr>
    </w:p>
    <w:p w:rsidR="0004346A" w:rsidP="0004346A" w:rsidRDefault="0004346A" w14:paraId="051B53E8" w14:textId="77777777">
      <w:pPr>
        <w:pStyle w:val="ae"/>
        <w:numPr>
          <w:ilvl w:val="1"/>
          <w:numId w:val="21"/>
        </w:numPr>
      </w:pPr>
      <w:r>
        <w:t>Разобраться как работает переключатель «Игнорировать повтор продукта». Для начала нужна информация, как он сейчас работает. Пишутся ли повторы продуктов в отдельный блок когда он выключен?</w:t>
      </w:r>
    </w:p>
    <w:p w:rsidR="0004346A" w:rsidP="009C258E" w:rsidRDefault="0004346A" w14:paraId="513BFB0F" w14:textId="77777777">
      <w:pPr>
        <w:pStyle w:val="ae"/>
      </w:pPr>
    </w:p>
    <w:p w:rsidR="00F454DF" w:rsidP="009C258E" w:rsidRDefault="00F454DF" w14:paraId="1AF38F21" w14:textId="77777777">
      <w:pPr>
        <w:pStyle w:val="ae"/>
      </w:pPr>
    </w:p>
    <w:sectPr w:rsidR="00F454DF" w:rsidSect="00A358EA">
      <w:pgSz w:w="11906" w:h="16838" w:orient="portrait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FDC1BF5"/>
    <w:multiLevelType w:val="hybridMultilevel"/>
    <w:tmpl w:val="5A18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79D5"/>
    <w:multiLevelType w:val="multilevel"/>
    <w:tmpl w:val="F52C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6E22BB"/>
    <w:multiLevelType w:val="hybridMultilevel"/>
    <w:tmpl w:val="7B807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B4E74"/>
    <w:multiLevelType w:val="hybridMultilevel"/>
    <w:tmpl w:val="BA22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B693F"/>
    <w:multiLevelType w:val="multilevel"/>
    <w:tmpl w:val="86A01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5"/>
  </w:num>
  <w:num w:numId="9">
    <w:abstractNumId w:val="7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9"/>
  </w:num>
  <w:num w:numId="13">
    <w:abstractNumId w:val="10"/>
  </w:num>
  <w:num w:numId="14">
    <w:abstractNumId w:val="15"/>
  </w:num>
  <w:num w:numId="15">
    <w:abstractNumId w:val="16"/>
  </w:num>
  <w:num w:numId="16">
    <w:abstractNumId w:val="13"/>
  </w:num>
  <w:num w:numId="17">
    <w:abstractNumId w:val="11"/>
  </w:num>
  <w:num w:numId="18">
    <w:abstractNumId w:val="2"/>
  </w:num>
  <w:num w:numId="19">
    <w:abstractNumId w:val="6"/>
  </w:num>
  <w:num w:numId="20">
    <w:abstractNumId w:val="18"/>
  </w:num>
  <w:num w:numId="21">
    <w:abstractNumId w:val="4"/>
  </w:num>
  <w:num w:numId="2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1B"/>
    <w:rsid w:val="00003C42"/>
    <w:rsid w:val="00010661"/>
    <w:rsid w:val="00020C88"/>
    <w:rsid w:val="000211D2"/>
    <w:rsid w:val="00030C82"/>
    <w:rsid w:val="0003195B"/>
    <w:rsid w:val="00042567"/>
    <w:rsid w:val="0004287F"/>
    <w:rsid w:val="0004346A"/>
    <w:rsid w:val="00050373"/>
    <w:rsid w:val="00061C82"/>
    <w:rsid w:val="00062CB1"/>
    <w:rsid w:val="00067C15"/>
    <w:rsid w:val="000741F7"/>
    <w:rsid w:val="00075C05"/>
    <w:rsid w:val="00081396"/>
    <w:rsid w:val="00092AFC"/>
    <w:rsid w:val="00095F69"/>
    <w:rsid w:val="000973E2"/>
    <w:rsid w:val="00097F26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40A7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3CEC"/>
    <w:rsid w:val="003D52CF"/>
    <w:rsid w:val="003E0353"/>
    <w:rsid w:val="003E2E8B"/>
    <w:rsid w:val="003F0515"/>
    <w:rsid w:val="00403FEE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95B4C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5595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7B3D"/>
    <w:rsid w:val="00641214"/>
    <w:rsid w:val="006452C1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199E"/>
    <w:rsid w:val="007F2876"/>
    <w:rsid w:val="007F30C3"/>
    <w:rsid w:val="007F6216"/>
    <w:rsid w:val="00801CD7"/>
    <w:rsid w:val="00801FFE"/>
    <w:rsid w:val="00804A4E"/>
    <w:rsid w:val="00807D98"/>
    <w:rsid w:val="00820C58"/>
    <w:rsid w:val="00824354"/>
    <w:rsid w:val="00832E4B"/>
    <w:rsid w:val="008338BB"/>
    <w:rsid w:val="00834061"/>
    <w:rsid w:val="00840018"/>
    <w:rsid w:val="008433C5"/>
    <w:rsid w:val="0084345E"/>
    <w:rsid w:val="00850B21"/>
    <w:rsid w:val="00853576"/>
    <w:rsid w:val="00857149"/>
    <w:rsid w:val="00860C82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56EA"/>
    <w:rsid w:val="008B66EF"/>
    <w:rsid w:val="008C3345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295F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1CAF"/>
    <w:rsid w:val="009A204B"/>
    <w:rsid w:val="009A3C2A"/>
    <w:rsid w:val="009A4E3C"/>
    <w:rsid w:val="009B1193"/>
    <w:rsid w:val="009B1F29"/>
    <w:rsid w:val="009B4822"/>
    <w:rsid w:val="009B4D28"/>
    <w:rsid w:val="009B7204"/>
    <w:rsid w:val="009C258E"/>
    <w:rsid w:val="009C7D04"/>
    <w:rsid w:val="009D7751"/>
    <w:rsid w:val="009E2B4D"/>
    <w:rsid w:val="009E5A5D"/>
    <w:rsid w:val="009F3E76"/>
    <w:rsid w:val="00A00374"/>
    <w:rsid w:val="00A11DAB"/>
    <w:rsid w:val="00A20B33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024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B6B12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E9"/>
    <w:rsid w:val="00BB5970"/>
    <w:rsid w:val="00BB6D8C"/>
    <w:rsid w:val="00BC29E4"/>
    <w:rsid w:val="00BD0C22"/>
    <w:rsid w:val="00BD3B95"/>
    <w:rsid w:val="00BD68C7"/>
    <w:rsid w:val="00BE237F"/>
    <w:rsid w:val="00BE5D59"/>
    <w:rsid w:val="00BE63EF"/>
    <w:rsid w:val="00BF1F4A"/>
    <w:rsid w:val="00BF2BBD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4075"/>
    <w:rsid w:val="00C5382D"/>
    <w:rsid w:val="00C611E0"/>
    <w:rsid w:val="00C653BE"/>
    <w:rsid w:val="00C65D63"/>
    <w:rsid w:val="00C71BDA"/>
    <w:rsid w:val="00C71C3B"/>
    <w:rsid w:val="00C726B2"/>
    <w:rsid w:val="00C751E7"/>
    <w:rsid w:val="00C7631B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42BF"/>
    <w:rsid w:val="00D34416"/>
    <w:rsid w:val="00D35218"/>
    <w:rsid w:val="00D368AA"/>
    <w:rsid w:val="00D42A07"/>
    <w:rsid w:val="00D42F48"/>
    <w:rsid w:val="00D473DE"/>
    <w:rsid w:val="00D62466"/>
    <w:rsid w:val="00D63503"/>
    <w:rsid w:val="00D75D21"/>
    <w:rsid w:val="00D83EF0"/>
    <w:rsid w:val="00D84BDB"/>
    <w:rsid w:val="00D851B0"/>
    <w:rsid w:val="00D87698"/>
    <w:rsid w:val="00D918DE"/>
    <w:rsid w:val="00D93BEC"/>
    <w:rsid w:val="00D9770F"/>
    <w:rsid w:val="00DA2E01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2BF1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4FF9"/>
    <w:rsid w:val="00E539F3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F55C0"/>
    <w:rsid w:val="00F00644"/>
    <w:rsid w:val="00F03EBC"/>
    <w:rsid w:val="00F07BD8"/>
    <w:rsid w:val="00F14207"/>
    <w:rsid w:val="00F21921"/>
    <w:rsid w:val="00F237E7"/>
    <w:rsid w:val="00F32681"/>
    <w:rsid w:val="00F32ED2"/>
    <w:rsid w:val="00F36635"/>
    <w:rsid w:val="00F454DF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265411B4"/>
    <w:rsid w:val="335F50DE"/>
    <w:rsid w:val="5444EBC0"/>
    <w:rsid w:val="5853398B"/>
    <w:rsid w:val="59705C89"/>
    <w:rsid w:val="5BB02B65"/>
    <w:rsid w:val="5E0A0FAF"/>
    <w:rsid w:val="5FEB6D3A"/>
    <w:rsid w:val="6FDBE775"/>
    <w:rsid w:val="71958415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724D8"/>
  <w15:docId w15:val="{D3037A1D-F9B0-4D0E-B460-55822D361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styleId="10" w:customStyle="1">
    <w:name w:val="Заголовок 1 Знак"/>
    <w:basedOn w:val="a1"/>
    <w:link w:val="1"/>
    <w:qFormat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qFormat/>
    <w:rPr>
      <w:rFonts w:ascii="Arial" w:hAnsi="Arial" w:eastAsiaTheme="majorEastAsia" w:cstheme="majorBidi"/>
      <w:b/>
      <w:color w:val="000000" w:themeColor="text1"/>
      <w:szCs w:val="26"/>
    </w:rPr>
  </w:style>
  <w:style w:type="character" w:styleId="aa" w:customStyle="1">
    <w:name w:val="Заголовок Знак"/>
    <w:basedOn w:val="a1"/>
    <w:link w:val="a"/>
    <w:uiPriority w:val="10"/>
    <w:qFormat/>
    <w:rsid w:val="00134417"/>
    <w:rPr>
      <w:rFonts w:ascii="Arial" w:hAnsi="Arial" w:eastAsiaTheme="majorEastAsia" w:cstheme="majorBidi"/>
      <w:spacing w:val="-10"/>
      <w:kern w:val="28"/>
      <w:sz w:val="22"/>
      <w:szCs w:val="56"/>
      <w:u w:val="single"/>
      <w:lang w:eastAsia="en-US"/>
    </w:rPr>
  </w:style>
  <w:style w:type="character" w:styleId="a5" w:customStyle="1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styleId="12" w:customStyle="1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eastAsiaTheme="minorEastAsia"/>
      <w:lang w:eastAsia="ru-RU"/>
    </w:rPr>
  </w:style>
  <w:style w:type="paragraph" w:styleId="Default" w:customStyle="1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a7" w:customStyle="1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styleId="a9" w:customStyle="1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styleId="af0" w:customStyle="1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styleId="30" w:customStyle="1">
    <w:name w:val="Заголовок 3 Знак"/>
    <w:basedOn w:val="a1"/>
    <w:link w:val="3"/>
    <w:uiPriority w:val="9"/>
    <w:qFormat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40" w:customStyle="1">
    <w:name w:val="Заголовок 4 Знак"/>
    <w:basedOn w:val="a1"/>
    <w:link w:val="4"/>
    <w:uiPriority w:val="9"/>
    <w:rsid w:val="00A358EA"/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ABD6B-955E-4CE8-AB53-39832E18F3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Новый документ.dotx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Karl Draffen</dc:creator>
  <lastModifiedBy>Golubovich Andrew</lastModifiedBy>
  <revision>10</revision>
  <dcterms:created xsi:type="dcterms:W3CDTF">2021-08-08T17:34:00.0000000Z</dcterms:created>
  <dcterms:modified xsi:type="dcterms:W3CDTF">2021-08-25T08:30:23.8886038Z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