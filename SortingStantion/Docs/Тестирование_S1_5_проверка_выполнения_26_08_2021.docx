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58E" w:rsidP="009C258E" w:rsidRDefault="009C258E" w14:paraId="128ECA48" w14:textId="0523877D">
      <w:pPr>
        <w:pStyle w:val="ae"/>
      </w:pPr>
    </w:p>
    <w:p w:rsidR="00F454DF" w:rsidP="009C258E" w:rsidRDefault="00F454DF" w14:paraId="3F1177F0" w14:textId="1C330E80">
      <w:pPr>
        <w:pStyle w:val="ae"/>
      </w:pPr>
    </w:p>
    <w:p w:rsidR="00F454DF" w:rsidP="009C258E" w:rsidRDefault="00F454DF" w14:paraId="6DC015F2" w14:textId="64845986">
      <w:pPr>
        <w:pStyle w:val="ae"/>
      </w:pPr>
      <w:r>
        <w:t>Требуется проверить еще:</w:t>
      </w:r>
    </w:p>
    <w:p w:rsidR="00C40884" w:rsidP="009C258E" w:rsidRDefault="00C40884" w14:paraId="446B68AF" w14:textId="70FD342E">
      <w:pPr>
        <w:pStyle w:val="ae"/>
      </w:pPr>
      <w:r>
        <w:t>Массовый брак</w:t>
      </w:r>
    </w:p>
    <w:p w:rsidR="00F454DF" w:rsidP="009C258E" w:rsidRDefault="00F454DF" w14:paraId="17E167AD" w14:textId="64475B8B">
      <w:pPr>
        <w:pStyle w:val="ae"/>
      </w:pPr>
      <w:r>
        <w:t>Справку</w:t>
      </w:r>
    </w:p>
    <w:p w:rsidR="00F454DF" w:rsidP="009C258E" w:rsidRDefault="00F454DF" w14:paraId="208FC102" w14:textId="50AAD815">
      <w:pPr>
        <w:pStyle w:val="ae"/>
      </w:pPr>
      <w:r>
        <w:t>Ручную отбраковку</w:t>
      </w:r>
    </w:p>
    <w:p w:rsidR="00F454DF" w:rsidP="009C258E" w:rsidRDefault="00F454DF" w14:paraId="6F2D4693" w14:textId="51A33466">
      <w:pPr>
        <w:pStyle w:val="ae"/>
      </w:pPr>
      <w:r>
        <w:t>Ручное добавление</w:t>
      </w:r>
    </w:p>
    <w:p w:rsidR="001A5F90" w:rsidP="009C258E" w:rsidRDefault="001A5F90" w14:paraId="7D1E10EE" w14:textId="4B3BECF6">
      <w:pPr>
        <w:pStyle w:val="ae"/>
      </w:pPr>
      <w:r>
        <w:t>Ошибки.</w:t>
      </w:r>
    </w:p>
    <w:p w:rsidR="00F454DF" w:rsidP="009C258E" w:rsidRDefault="00F454DF" w14:paraId="3385CAFD" w14:textId="2193FC0A">
      <w:pPr>
        <w:pStyle w:val="ae"/>
      </w:pPr>
      <w:r>
        <w:t>Загрузку задания</w:t>
      </w:r>
    </w:p>
    <w:p w:rsidRPr="008C3345" w:rsidR="00F454DF" w:rsidP="009C258E" w:rsidRDefault="00F454DF" w14:paraId="4538D729" w14:textId="7F152F45">
      <w:pPr>
        <w:pStyle w:val="ae"/>
      </w:pPr>
      <w:r>
        <w:t>Выгрузку результата</w:t>
      </w:r>
      <w:r w:rsidR="008C3345">
        <w:t xml:space="preserve">. При работающем конвейере, при неработающем конвейере, </w:t>
      </w:r>
      <w:r w:rsidRPr="00C40884" w:rsidR="00C40884">
        <w:t>пр</w:t>
      </w:r>
      <w:r w:rsidR="00C40884">
        <w:t>и</w:t>
      </w:r>
      <w:r w:rsidRPr="00C40884" w:rsidR="00C40884">
        <w:t xml:space="preserve"> </w:t>
      </w:r>
      <w:r w:rsidR="008C3345">
        <w:t>наличии очереди в ПЛК.</w:t>
      </w:r>
    </w:p>
    <w:p w:rsidR="00F454DF" w:rsidP="009C258E" w:rsidRDefault="00F454DF" w14:paraId="627DFEE7" w14:textId="5AD15D1E">
      <w:pPr>
        <w:pStyle w:val="ae"/>
      </w:pPr>
      <w:r>
        <w:t>Отключение питания</w:t>
      </w:r>
    </w:p>
    <w:p w:rsidR="00F454DF" w:rsidP="009C258E" w:rsidRDefault="00F454DF" w14:paraId="2CEE3FC9" w14:textId="6AC36E3D">
      <w:pPr>
        <w:pStyle w:val="ae"/>
      </w:pPr>
      <w:r>
        <w:t>Состояние данных при выключении программы и комплекса</w:t>
      </w:r>
    </w:p>
    <w:p w:rsidR="00C40884" w:rsidP="009C258E" w:rsidRDefault="00C40884" w14:paraId="666903E2" w14:textId="4BED3888">
      <w:pPr>
        <w:pStyle w:val="ae"/>
      </w:pPr>
      <w:r>
        <w:t>Файл конфигурации и пользователей</w:t>
      </w:r>
    </w:p>
    <w:p w:rsidR="00F454DF" w:rsidP="009C258E" w:rsidRDefault="00F454DF" w14:paraId="61EA4724" w14:textId="2840990B">
      <w:pPr>
        <w:pStyle w:val="ae"/>
      </w:pPr>
    </w:p>
    <w:p w:rsidR="0004346A" w:rsidP="0004346A" w:rsidRDefault="0004346A" w14:paraId="051B53E8" w14:textId="6ADC7A5E">
      <w:pPr>
        <w:pStyle w:val="ae"/>
        <w:numPr>
          <w:ilvl w:val="1"/>
          <w:numId w:val="21"/>
        </w:numPr>
        <w:rPr/>
      </w:pPr>
      <w:r w:rsidRPr="287E1C91" w:rsidR="287E1C91">
        <w:rPr>
          <w:highlight w:val="red"/>
        </w:rPr>
        <w:t>Разобраться как работает переключатель «Игнорировать повтор продукта». Для начала нужна ин</w:t>
      </w:r>
      <w:r w:rsidRPr="287E1C91" w:rsidR="287E1C91">
        <w:rPr>
          <w:highlight w:val="red"/>
        </w:rPr>
        <w:t xml:space="preserve">формация, как он сейчас работает. Пишутся ли повторы продуктов в отдельный </w:t>
      </w:r>
      <w:proofErr w:type="gramStart"/>
      <w:r w:rsidRPr="287E1C91" w:rsidR="287E1C91">
        <w:rPr>
          <w:highlight w:val="red"/>
        </w:rPr>
        <w:t>блок</w:t>
      </w:r>
      <w:proofErr w:type="gramEnd"/>
      <w:r w:rsidRPr="287E1C91" w:rsidR="287E1C91">
        <w:rPr>
          <w:highlight w:val="red"/>
        </w:rPr>
        <w:t xml:space="preserve"> когда он выключен?</w:t>
      </w:r>
      <w:r w:rsidRPr="287E1C91" w:rsidR="287E1C91">
        <w:rPr>
          <w:highlight w:val="red"/>
        </w:rPr>
        <w:t xml:space="preserve"> </w:t>
      </w:r>
      <w:r w:rsidRPr="287E1C91" w:rsidR="287E1C91">
        <w:rPr>
          <w:highlight w:val="green"/>
        </w:rPr>
        <w:t>При зап</w:t>
      </w:r>
      <w:r w:rsidRPr="287E1C91" w:rsidR="287E1C91">
        <w:rPr>
          <w:highlight w:val="green"/>
        </w:rPr>
        <w:t>уске приложения если настройка “Повторы кодов разрешены” установлена, то она все равно не работает. Необходимо запретить и снова разрешить и тогда работает.</w:t>
      </w:r>
    </w:p>
    <w:p w:rsidR="5EBA6D17" w:rsidP="5EBA6D17" w:rsidRDefault="5EBA6D17" w14:paraId="1BAC91EB" w14:textId="63A049D7">
      <w:pPr>
        <w:pStyle w:val="ae"/>
        <w:rPr>
          <w:rFonts w:ascii="Arial" w:hAnsi="Arial" w:eastAsia="Calibri" w:cs=""/>
          <w:sz w:val="22"/>
          <w:szCs w:val="22"/>
          <w:highlight w:val="red"/>
        </w:rPr>
      </w:pPr>
    </w:p>
    <w:p w:rsidR="5EBA6D17" w:rsidP="5EBA6D17" w:rsidRDefault="5EBA6D17" w14:paraId="52D0A503" w14:textId="4C5B62A3">
      <w:pPr>
        <w:pStyle w:val="ae"/>
        <w:rPr>
          <w:rFonts w:ascii="Arial" w:hAnsi="Arial" w:eastAsia="Calibri" w:cs=""/>
          <w:sz w:val="22"/>
          <w:szCs w:val="22"/>
          <w:highlight w:val="red"/>
        </w:rPr>
      </w:pPr>
      <w:r w:rsidRPr="5EBA6D17" w:rsidR="5EBA6D17">
        <w:rPr>
          <w:rFonts w:ascii="Arial" w:hAnsi="Arial" w:eastAsia="Calibri" w:cs=""/>
          <w:sz w:val="22"/>
          <w:szCs w:val="22"/>
          <w:highlight w:val="red"/>
        </w:rPr>
        <w:t xml:space="preserve">При отключенном ползунке “Игнорировать повтор продукта” все повторяющиеся коды должны увеличивать счетчик “Повтор кодов” и учитываться в файле отчета, но не попадать в основную коллекцию. </w:t>
      </w:r>
    </w:p>
    <w:p w:rsidR="5EBA6D17" w:rsidP="5EBA6D17" w:rsidRDefault="5EBA6D17" w14:paraId="3A057ED7" w14:textId="769E0ACA">
      <w:pPr>
        <w:pStyle w:val="ae"/>
        <w:rPr>
          <w:rFonts w:ascii="Arial" w:hAnsi="Arial" w:eastAsia="Calibri" w:cs=""/>
          <w:sz w:val="22"/>
          <w:szCs w:val="22"/>
          <w:highlight w:val="red"/>
        </w:rPr>
      </w:pPr>
      <w:r w:rsidRPr="5EBA6D17" w:rsidR="5EBA6D17">
        <w:rPr>
          <w:rFonts w:ascii="Arial" w:hAnsi="Arial" w:eastAsia="Calibri" w:cs=""/>
          <w:sz w:val="22"/>
          <w:szCs w:val="22"/>
          <w:highlight w:val="red"/>
        </w:rPr>
        <w:t>При формировании файла отчета в коллекцию выпущенных товаров “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</w:rPr>
        <w:t>Packs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</w:rPr>
        <w:t>” не попадают первые продукты, которые потом повторялись, а должны.</w:t>
      </w:r>
    </w:p>
    <w:p w:rsidR="0004346A" w:rsidP="009C258E" w:rsidRDefault="0004346A" w14:paraId="513BFB0F" w14:textId="3382CF73">
      <w:pPr>
        <w:pStyle w:val="ae"/>
      </w:pPr>
    </w:p>
    <w:p w:rsidR="00075A04" w:rsidP="009C258E" w:rsidRDefault="00075A04" w14:paraId="6FB2F4E8" w14:textId="77777777">
      <w:pPr>
        <w:pStyle w:val="ae"/>
      </w:pPr>
    </w:p>
    <w:p w:rsidRPr="00BB4C42" w:rsidR="00BB4C42" w:rsidP="00BB4C42" w:rsidRDefault="00BB4C42" w14:paraId="1317EA1C" w14:textId="77777777">
      <w:pPr>
        <w:pStyle w:val="ae"/>
        <w:rPr>
          <w:b/>
          <w:bCs/>
          <w:sz w:val="36"/>
          <w:szCs w:val="36"/>
        </w:rPr>
      </w:pPr>
      <w:r w:rsidRPr="00BB4C42">
        <w:rPr>
          <w:b/>
          <w:bCs/>
          <w:sz w:val="36"/>
          <w:szCs w:val="36"/>
        </w:rPr>
        <w:t>Требуется изменить.</w:t>
      </w:r>
    </w:p>
    <w:p w:rsidR="00BB4C42" w:rsidP="00BB4C42" w:rsidRDefault="00BB4C42" w14:paraId="004F9929" w14:textId="5A3CA886">
      <w:pPr>
        <w:pStyle w:val="ae"/>
        <w:numPr>
          <w:ilvl w:val="0"/>
          <w:numId w:val="24"/>
        </w:numPr>
        <w:rPr/>
      </w:pPr>
      <w:r w:rsidRPr="287E1C91" w:rsidR="287E1C91">
        <w:rPr>
          <w:highlight w:val="green"/>
        </w:rPr>
        <w:t>При чтении повторов продукта появлялась один раз надпись в зоне информации: Продукт номер ___ считан 2 раза. Надписи быть не должно</w:t>
      </w:r>
      <w:r w:rsidRPr="287E1C91" w:rsidR="287E1C91">
        <w:rPr>
          <w:highlight w:val="green"/>
        </w:rPr>
        <w:t>.</w:t>
      </w:r>
      <w:r w:rsidRPr="287E1C91" w:rsidR="287E1C91">
        <w:rPr>
          <w:highlight w:val="green"/>
        </w:rPr>
        <w:t xml:space="preserve"> Т</w:t>
      </w:r>
      <w:r w:rsidRPr="287E1C91" w:rsidR="287E1C91">
        <w:rPr>
          <w:highlight w:val="green"/>
        </w:rPr>
        <w:t>ак же при выпуске продукта вторым датчиком появляется надпись: Продукт с серийным номером ___ Продукт добавлен в коллекцию кодов повторов. Надписи быть не должно (появляется другая надпись</w:t>
      </w:r>
      <w:proofErr w:type="gramStart"/>
      <w:r w:rsidRPr="287E1C91" w:rsidR="287E1C91">
        <w:rPr>
          <w:highlight w:val="green"/>
        </w:rPr>
        <w:t>)</w:t>
      </w:r>
      <w:proofErr w:type="gramEnd"/>
      <w:r w:rsidR="287E1C91">
        <w:rPr/>
        <w:t xml:space="preserve"> </w:t>
      </w:r>
      <w:r w:rsidRPr="287E1C91" w:rsidR="287E1C91">
        <w:rPr>
          <w:highlight w:val="red"/>
        </w:rPr>
        <w:t>При повторе кода счетчик выпущенных продуктов и коробов меняться не должен (сейчас уменьшается)!!</w:t>
      </w:r>
    </w:p>
    <w:p w:rsidR="00BB35C3" w:rsidP="009C258E" w:rsidRDefault="00BB35C3" w14:paraId="4A0FD9DD" w14:textId="5D25C268">
      <w:pPr>
        <w:pStyle w:val="ae"/>
      </w:pPr>
    </w:p>
    <w:p w:rsidR="00BB35C3" w:rsidP="009C258E" w:rsidRDefault="00BB35C3" w14:paraId="0CA008CB" w14:textId="77777777">
      <w:pPr>
        <w:pStyle w:val="ae"/>
      </w:pPr>
    </w:p>
    <w:p w:rsidR="4E2E7DF0" w:rsidP="4E2E7DF0" w:rsidRDefault="4E2E7DF0" w14:paraId="1BF1B403" w14:textId="5D147B45">
      <w:pPr>
        <w:pStyle w:val="ae"/>
        <w:rPr>
          <w:rFonts w:ascii="Arial" w:hAnsi="Arial" w:eastAsia="Calibri" w:cs=""/>
          <w:sz w:val="22"/>
          <w:szCs w:val="22"/>
        </w:rPr>
      </w:pPr>
    </w:p>
    <w:p w:rsidR="4E2E7DF0" w:rsidP="4E2E7DF0" w:rsidRDefault="4E2E7DF0" w14:paraId="3BA72C98" w14:textId="7BC6DEE7">
      <w:pPr>
        <w:pStyle w:val="ae"/>
        <w:rPr>
          <w:rFonts w:ascii="Arial" w:hAnsi="Arial" w:eastAsia="Calibri" w:cs=""/>
          <w:sz w:val="22"/>
          <w:szCs w:val="22"/>
        </w:rPr>
      </w:pPr>
    </w:p>
    <w:p w:rsidR="4E2E7DF0" w:rsidP="4E2E7DF0" w:rsidRDefault="4E2E7DF0" w14:paraId="008B9A3E" w14:textId="6C455B43">
      <w:pPr>
        <w:pStyle w:val="ae"/>
        <w:rPr>
          <w:rFonts w:ascii="Arial" w:hAnsi="Arial" w:eastAsia="Calibri" w:cs=""/>
          <w:sz w:val="22"/>
          <w:szCs w:val="22"/>
        </w:rPr>
      </w:pPr>
    </w:p>
    <w:p w:rsidRPr="00D561C0" w:rsidR="00F454DF" w:rsidP="009C258E" w:rsidRDefault="007F055A" w14:paraId="1AF38F21" w14:textId="06242D4A">
      <w:pPr>
        <w:pStyle w:val="ae"/>
        <w:rPr>
          <w:b/>
          <w:bCs/>
        </w:rPr>
      </w:pPr>
      <w:r w:rsidRPr="00D561C0">
        <w:rPr>
          <w:b/>
          <w:bCs/>
        </w:rPr>
        <w:t>Информационные ошибки.</w:t>
      </w:r>
    </w:p>
    <w:p w:rsidR="00730AC0" w:rsidP="1B238088" w:rsidRDefault="00730AC0" w14:paraId="34EA34E5" w14:textId="71508AC4">
      <w:pPr>
        <w:pStyle w:val="ae"/>
        <w:rPr>
          <w:highlight w:val="green"/>
        </w:rPr>
      </w:pPr>
      <w:r w:rsidRPr="287E1C91" w:rsidR="287E1C91">
        <w:rPr>
          <w:highlight w:val="green"/>
        </w:rPr>
        <w:t>Все окна ошибок: Заголовок окна начинать со слова Ошибка.</w:t>
      </w:r>
      <w:r w:rsidRPr="287E1C91" w:rsidR="287E1C91">
        <w:rPr>
          <w:highlight w:val="red"/>
        </w:rPr>
        <w:t xml:space="preserve"> </w:t>
      </w:r>
      <w:r w:rsidRPr="287E1C91" w:rsidR="287E1C91">
        <w:rPr>
          <w:highlight w:val="green"/>
        </w:rPr>
        <w:t>Убрать крестик, если получиться.</w:t>
      </w:r>
      <w:r w:rsidRPr="287E1C91" w:rsidR="287E1C91">
        <w:rPr>
          <w:highlight w:val="red"/>
        </w:rPr>
        <w:t xml:space="preserve"> </w:t>
      </w:r>
      <w:r w:rsidRPr="287E1C91" w:rsidR="287E1C91">
        <w:rPr>
          <w:highlight w:val="green"/>
        </w:rPr>
        <w:t>Надпись на клавише: Закрыть. Клавишу сделать уже, такая как в окне справки</w:t>
      </w:r>
      <w:r w:rsidRPr="287E1C91" w:rsidR="287E1C91">
        <w:rPr>
          <w:highlight w:val="green"/>
        </w:rPr>
        <w:t>,</w:t>
      </w:r>
      <w:r w:rsidRPr="287E1C91" w:rsidR="287E1C91">
        <w:rPr>
          <w:highlight w:val="green"/>
        </w:rPr>
        <w:t xml:space="preserve"> но находиться она должна по середине окна, а не во всю ширину</w:t>
      </w:r>
      <w:r w:rsidRPr="287E1C91" w:rsidR="287E1C91">
        <w:rPr>
          <w:highlight w:val="red"/>
        </w:rPr>
        <w:t>. Убрать отступ первой строки</w:t>
      </w:r>
      <w:r w:rsidRPr="287E1C91" w:rsidR="287E1C91">
        <w:rPr>
          <w:highlight w:val="red"/>
        </w:rPr>
        <w:t xml:space="preserve"> </w:t>
      </w:r>
      <w:r w:rsidRPr="287E1C91" w:rsidR="287E1C91">
        <w:rPr>
          <w:highlight w:val="red"/>
        </w:rPr>
        <w:t>текста в окне и саму надпись отцентрировать по ширине (повтор продукта, массовый брак)</w:t>
      </w:r>
      <w:r w:rsidR="287E1C91">
        <w:rPr/>
        <w:t xml:space="preserve">. </w:t>
      </w:r>
      <w:r w:rsidRPr="287E1C91" w:rsidR="287E1C91">
        <w:rPr>
          <w:highlight w:val="green"/>
        </w:rPr>
        <w:t>Нет звука на две секунды при появлении окна ошибки.</w:t>
      </w:r>
    </w:p>
    <w:p w:rsidR="00730AC0" w:rsidP="287E1C91" w:rsidRDefault="0093002B" w14:paraId="4EC4EFB9" w14:textId="5FC281FE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287E1C91" w:rsidR="287E1C91">
        <w:rPr>
          <w:highlight w:val="green"/>
        </w:rPr>
        <w:t xml:space="preserve">Во всех окнах ошибки при поиске продукта ручным сканером не отображается статус продукта 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Продукт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 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номер ___ доступен для </w:t>
      </w:r>
      <w:proofErr w:type="spellStart"/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сериализации</w:t>
      </w:r>
      <w:proofErr w:type="spellEnd"/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.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»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Красный фон.</w:t>
      </w:r>
    </w:p>
    <w:p w:rsidR="00730AC0" w:rsidP="5EBA6D17" w:rsidRDefault="0093002B" w14:paraId="1A497996" w14:textId="65F83EF7">
      <w:pPr>
        <w:pStyle w:val="ae"/>
        <w:rPr>
          <w:highlight w:val="red"/>
        </w:rPr>
      </w:pPr>
      <w:r w:rsidRPr="5EBA6D17" w:rsidR="5EBA6D17">
        <w:rPr>
          <w:highlight w:val="red"/>
        </w:rPr>
        <w:t>.</w:t>
      </w:r>
    </w:p>
    <w:p w:rsidR="00BB35C3" w:rsidP="5EBA6D17" w:rsidRDefault="00BB35C3" w14:paraId="5210C657" w14:textId="7093EA3D">
      <w:pPr>
        <w:pStyle w:val="ae"/>
        <w:rPr>
          <w:highlight w:val="green"/>
        </w:rPr>
      </w:pPr>
      <w:r w:rsidRPr="5EBA6D17" w:rsidR="5EBA6D17">
        <w:rPr>
          <w:highlight w:val="green"/>
        </w:rPr>
        <w:t xml:space="preserve">Если </w:t>
      </w:r>
      <w:proofErr w:type="gramStart"/>
      <w:r w:rsidRPr="5EBA6D17" w:rsidR="5EBA6D17">
        <w:rPr>
          <w:highlight w:val="green"/>
        </w:rPr>
        <w:t>возможно</w:t>
      </w:r>
      <w:proofErr w:type="gramEnd"/>
      <w:r w:rsidRPr="5EBA6D17" w:rsidR="5EBA6D17">
        <w:rPr>
          <w:highlight w:val="green"/>
        </w:rPr>
        <w:t xml:space="preserve"> то расположить окно </w:t>
      </w:r>
      <w:r w:rsidRPr="5EBA6D17" w:rsidR="5EBA6D17">
        <w:rPr>
          <w:highlight w:val="green"/>
        </w:rPr>
        <w:t>так, чтобы</w:t>
      </w:r>
      <w:r w:rsidRPr="5EBA6D17" w:rsidR="5EBA6D17">
        <w:rPr>
          <w:highlight w:val="green"/>
        </w:rPr>
        <w:t xml:space="preserve"> строка информации о серии продукта в работе </w:t>
      </w:r>
      <w:r w:rsidRPr="5EBA6D17" w:rsidR="5EBA6D17">
        <w:rPr>
          <w:highlight w:val="green"/>
        </w:rPr>
        <w:t xml:space="preserve">на главном экране </w:t>
      </w:r>
      <w:r w:rsidRPr="5EBA6D17" w:rsidR="5EBA6D17">
        <w:rPr>
          <w:highlight w:val="green"/>
        </w:rPr>
        <w:t>была видна</w:t>
      </w:r>
      <w:r w:rsidRPr="5EBA6D17" w:rsidR="5EBA6D17">
        <w:rPr>
          <w:highlight w:val="green"/>
        </w:rPr>
        <w:t>, а то сейчас окно эту зону закрывает.</w:t>
      </w:r>
    </w:p>
    <w:p w:rsidR="0093002B" w:rsidP="009C258E" w:rsidRDefault="0093002B" w14:paraId="4D2996DB" w14:textId="77777777">
      <w:pPr>
        <w:pStyle w:val="ae"/>
      </w:pPr>
    </w:p>
    <w:p w:rsidR="00730AC0" w:rsidP="287E1C91" w:rsidRDefault="00730AC0" w14:paraId="59FF8681" w14:textId="2759CAA3">
      <w:pPr>
        <w:pStyle w:val="ae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87E1C91" w:rsidR="287E1C91">
        <w:rPr>
          <w:highlight w:val="green"/>
        </w:rPr>
        <w:t>Ошибка</w:t>
      </w:r>
      <w:r w:rsidRPr="287E1C91" w:rsidR="287E1C91">
        <w:rPr>
          <w:highlight w:val="green"/>
        </w:rPr>
        <w:t>.</w:t>
      </w:r>
      <w:r w:rsidRPr="287E1C91" w:rsidR="287E1C91">
        <w:rPr>
          <w:highlight w:val="green"/>
        </w:rPr>
        <w:t xml:space="preserve"> Посторонний код.</w:t>
      </w:r>
      <w:r>
        <w:br/>
      </w:r>
      <w:r w:rsidRPr="287E1C91" w:rsidR="287E1C91">
        <w:rPr>
          <w:color w:val="000000" w:themeColor="text1" w:themeTint="FF" w:themeShade="FF"/>
          <w:highlight w:val="green"/>
        </w:rPr>
        <w:t>Надпись в зоне информации должна б</w:t>
      </w:r>
      <w:r w:rsidRPr="287E1C91" w:rsidR="287E1C91">
        <w:rPr>
          <w:color w:val="000000" w:themeColor="text1" w:themeTint="FF" w:themeShade="FF"/>
          <w:highlight w:val="green"/>
        </w:rPr>
        <w:t xml:space="preserve">ыть: Посторонний код </w:t>
      </w:r>
      <w:r w:rsidRPr="287E1C91" w:rsidR="287E1C91">
        <w:rPr>
          <w:color w:val="000000" w:themeColor="text1" w:themeTint="FF" w:themeShade="FF"/>
          <w:highlight w:val="green"/>
        </w:rPr>
        <w:t>(</w:t>
      </w:r>
      <w:r w:rsidRPr="287E1C91" w:rsidR="287E1C91">
        <w:rPr>
          <w:color w:val="000000" w:themeColor="text1" w:themeTint="FF" w:themeShade="FF"/>
          <w:highlight w:val="green"/>
        </w:rPr>
        <w:t>не является КМ</w:t>
      </w:r>
      <w:r w:rsidRPr="287E1C91" w:rsidR="287E1C91">
        <w:rPr>
          <w:color w:val="000000" w:themeColor="text1" w:themeTint="FF" w:themeShade="FF"/>
          <w:highlight w:val="green"/>
        </w:rPr>
        <w:t>)</w:t>
      </w:r>
      <w:r>
        <w:br/>
      </w:r>
      <w:r w:rsidRPr="287E1C91" w:rsidR="287E1C91">
        <w:rPr>
          <w:color w:val="000000" w:themeColor="text1" w:themeTint="FF" w:themeShade="FF"/>
          <w:highlight w:val="green"/>
        </w:rPr>
        <w:t>Заголовок окна: Ошибка. Посторонний код</w:t>
      </w:r>
      <w:r w:rsidRPr="287E1C91" w:rsidR="287E1C91">
        <w:rPr>
          <w:color w:val="000000" w:themeColor="text1" w:themeTint="FF" w:themeShade="FF"/>
          <w:highlight w:val="green"/>
        </w:rPr>
        <w:t>.</w:t>
      </w:r>
      <w:r w:rsidRPr="287E1C91" w:rsidR="287E1C91">
        <w:rPr>
          <w:color w:val="000000" w:themeColor="text1" w:themeTint="FF" w:themeShade="FF"/>
          <w:highlight w:val="green"/>
        </w:rPr>
        <w:t xml:space="preserve"> </w:t>
      </w:r>
      <w:r w:rsidRPr="287E1C91" w:rsidR="287E1C91">
        <w:rPr>
          <w:highlight w:val="green"/>
        </w:rPr>
        <w:t>При этой ошибке НЕ должен меняться счетчик готовых выпущенных продуктов, т.к. добавления продукта не производиться.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Так же</w:t>
      </w:r>
      <w:r w:rsidRPr="287E1C91" w:rsidR="287E1C91">
        <w:rPr>
          <w:highlight w:val="green"/>
        </w:rPr>
        <w:t xml:space="preserve"> не должно меняться количество коробов, но это скорее всего связано с добавлением единицы продукта.</w:t>
      </w:r>
    </w:p>
    <w:p w:rsidR="5EBA6D17" w:rsidP="287E1C91" w:rsidRDefault="5EBA6D17" w14:paraId="5967F144" w14:textId="68C121E8">
      <w:pPr>
        <w:pStyle w:val="ae"/>
        <w:spacing w:after="0" w:line="240" w:lineRule="auto"/>
        <w:ind w:firstLine="708"/>
        <w:rPr>
          <w:highlight w:val="green"/>
        </w:rPr>
      </w:pPr>
      <w:r w:rsidRPr="287E1C91" w:rsidR="287E1C91">
        <w:rPr>
          <w:highlight w:val="green"/>
        </w:rPr>
        <w:t>При поиске продукта ручным сканером не отображаются статусы продукта</w:t>
      </w:r>
      <w:r>
        <w:tab/>
      </w:r>
    </w:p>
    <w:p w:rsidR="5EBA6D17" w:rsidP="287E1C91" w:rsidRDefault="5EBA6D17" w14:paraId="00FB71CB" w14:textId="5E4D6649">
      <w:pPr>
        <w:pStyle w:val="ae"/>
        <w:spacing w:after="0" w:line="240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«Посторонний продукт 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GTIN ___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номер ___.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Удалите его с конвейера.» Красный фон.</w:t>
      </w:r>
    </w:p>
    <w:p w:rsidR="5EBA6D17" w:rsidP="287E1C91" w:rsidRDefault="5EBA6D17" w14:paraId="6B4164AF" w14:textId="3C55345A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«Продукт номер ______ числиться в браке. Удалите его с конвейера.» Красный фон.</w:t>
      </w:r>
    </w:p>
    <w:p w:rsidR="5EBA6D17" w:rsidP="5EBA6D17" w:rsidRDefault="5EBA6D17" w14:paraId="75F6E898" w14:textId="090F8189">
      <w:pPr>
        <w:pStyle w:val="ae"/>
        <w:ind w:left="0"/>
        <w:rPr>
          <w:rFonts w:ascii="Arial" w:hAnsi="Arial" w:eastAsia="Calibri" w:cs=""/>
          <w:sz w:val="22"/>
          <w:szCs w:val="22"/>
          <w:highlight w:val="red"/>
        </w:rPr>
      </w:pPr>
    </w:p>
    <w:p w:rsidR="00172FCC" w:rsidP="00172FCC" w:rsidRDefault="0093002B" w14:paraId="1E3DDE45" w14:textId="4E01B595">
      <w:pPr>
        <w:pStyle w:val="ae"/>
        <w:numPr>
          <w:ilvl w:val="0"/>
          <w:numId w:val="23"/>
        </w:numPr>
        <w:rPr/>
      </w:pPr>
      <w:r w:rsidRPr="287E1C91" w:rsidR="287E1C91">
        <w:rPr>
          <w:highlight w:val="green"/>
        </w:rPr>
        <w:t>Ошибка. Повтор продукта. Заголовок окна должен быть: Ошибка. Повтор продукта</w:t>
      </w:r>
      <w:r w:rsidRPr="287E1C91" w:rsidR="287E1C91">
        <w:rPr>
          <w:highlight w:val="green"/>
        </w:rPr>
        <w:t>.</w:t>
      </w:r>
      <w:r>
        <w:br/>
      </w:r>
      <w:r w:rsidRPr="287E1C91" w:rsidR="287E1C91">
        <w:rPr>
          <w:highlight w:val="green"/>
        </w:rPr>
        <w:t>Надпись в зоне информации:</w:t>
      </w:r>
      <w:r w:rsidRPr="287E1C91" w:rsidR="287E1C91">
        <w:rPr>
          <w:color w:val="000000" w:themeColor="text1" w:themeTint="FF" w:themeShade="FF"/>
          <w:highlight w:val="green"/>
        </w:rPr>
        <w:t xml:space="preserve"> </w:t>
      </w:r>
      <w:r w:rsidRPr="287E1C91" w:rsidR="287E1C91">
        <w:rPr>
          <w:color w:val="000000" w:themeColor="text1" w:themeTint="FF" w:themeShade="FF"/>
          <w:highlight w:val="green"/>
        </w:rPr>
        <w:t>Продукт номер ___ считан повторно</w:t>
      </w:r>
      <w:r w:rsidRPr="287E1C91" w:rsidR="287E1C91">
        <w:rPr>
          <w:color w:val="000000" w:themeColor="text1" w:themeTint="FF" w:themeShade="FF"/>
          <w:highlight w:val="green"/>
        </w:rPr>
        <w:t>.</w:t>
      </w:r>
      <w:r w:rsidRPr="287E1C91" w:rsidR="287E1C91">
        <w:rPr>
          <w:color w:val="000000" w:themeColor="text1" w:themeTint="FF" w:themeShade="FF"/>
        </w:rPr>
        <w:t xml:space="preserve"> </w:t>
      </w:r>
      <w:r>
        <w:br/>
      </w:r>
      <w:r w:rsidRPr="287E1C91" w:rsidR="287E1C91">
        <w:rPr>
          <w:highlight w:val="red"/>
        </w:rPr>
        <w:t>При чтении ручным сканером этого повторенного кода надпись в зоне информации на красном фоне о том, что продукт числиться в результате, он числится, но ищут конкретно этот код, поэтому надпись неправильная.</w:t>
      </w:r>
      <w:r w:rsidRPr="287E1C91" w:rsidR="287E1C91">
        <w:rPr>
          <w:highlight w:val="red"/>
        </w:rPr>
        <w:t xml:space="preserve"> </w:t>
      </w:r>
      <w:r w:rsidRPr="287E1C91" w:rsidR="287E1C91">
        <w:rPr>
          <w:highlight w:val="red"/>
        </w:rPr>
        <w:t xml:space="preserve">На этот код должна быть надпись на зеленом фоне: </w:t>
      </w:r>
      <w:r w:rsidRPr="287E1C91" w:rsidR="287E1C91">
        <w:rPr>
          <w:color w:val="000000" w:themeColor="text1" w:themeTint="FF" w:themeShade="FF"/>
          <w:highlight w:val="red"/>
        </w:rPr>
        <w:t>Продукт номер ____ считан повторно. Удалите его с конвейера</w:t>
      </w:r>
      <w:r w:rsidRPr="287E1C91" w:rsidR="287E1C91">
        <w:rPr>
          <w:color w:val="000000" w:themeColor="text1" w:themeTint="FF" w:themeShade="FF"/>
          <w:highlight w:val="red"/>
        </w:rPr>
        <w:t>.</w:t>
      </w:r>
      <w:r>
        <w:br/>
      </w:r>
      <w:r w:rsidRPr="287E1C91" w:rsidR="287E1C91">
        <w:rPr>
          <w:color w:val="000000" w:themeColor="text1" w:themeTint="FF" w:themeShade="FF"/>
          <w:highlight w:val="red"/>
        </w:rPr>
        <w:t>При этой ошибке ДОЛЖЕН меняться счетчик повторов продукта.</w:t>
      </w:r>
      <w:r w:rsidRPr="287E1C91" w:rsidR="287E1C91">
        <w:rPr>
          <w:color w:val="000000" w:themeColor="text1" w:themeTint="FF" w:themeShade="FF"/>
          <w:highlight w:val="red"/>
        </w:rPr>
        <w:t xml:space="preserve"> </w:t>
      </w:r>
      <w:r w:rsidRPr="287E1C91" w:rsidR="287E1C91">
        <w:rPr>
          <w:highlight w:val="red"/>
        </w:rPr>
        <w:t>При этой ошибке НЕ должен меняться счетчик готовых выпущенных продуктов, т.к. добавления продукта не производиться. Так же не должно меняться количество коробов, но это скорее всего связано с добавлением единицы продукта. (сейчас еще при первом повторном коде, количество выпущенных УМЕНЬШАЕТСЯ, а не должно).</w:t>
      </w:r>
    </w:p>
    <w:p w:rsidR="5EBA6D17" w:rsidP="287E1C91" w:rsidRDefault="5EBA6D17" w14:paraId="1890F777" w14:textId="68C121E8">
      <w:pPr>
        <w:pStyle w:val="ae"/>
        <w:spacing w:after="0" w:line="240" w:lineRule="auto"/>
        <w:ind w:firstLine="708"/>
        <w:rPr>
          <w:highlight w:val="green"/>
        </w:rPr>
      </w:pPr>
      <w:r w:rsidRPr="287E1C91" w:rsidR="287E1C91">
        <w:rPr>
          <w:highlight w:val="green"/>
        </w:rPr>
        <w:t>При поиске продукта ручным сканером не отображаются статусы продукта</w:t>
      </w:r>
      <w:r>
        <w:tab/>
      </w:r>
    </w:p>
    <w:p w:rsidR="5EBA6D17" w:rsidP="287E1C91" w:rsidRDefault="5EBA6D17" w14:paraId="6AE1957F" w14:textId="5E4D6649">
      <w:pPr>
        <w:pStyle w:val="ae"/>
        <w:spacing w:after="0" w:line="240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«Посторонний продукт 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GTIN ___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номер ___.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Удалите его с конвейера.» Красный фон.</w:t>
      </w:r>
    </w:p>
    <w:p w:rsidR="5EBA6D17" w:rsidP="287E1C91" w:rsidRDefault="5EBA6D17" w14:paraId="6439D094" w14:textId="3C55345A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«Продукт номер ______ числиться в браке. Удалите его с конвейера.» Красный фон.</w:t>
      </w:r>
    </w:p>
    <w:p w:rsidR="5EBA6D17" w:rsidP="5EBA6D17" w:rsidRDefault="5EBA6D17" w14:paraId="0E6DC694" w14:textId="08758E89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</w:p>
    <w:p w:rsidR="00D561C0" w:rsidP="0093002B" w:rsidRDefault="00D561C0" w14:paraId="77533DB3" w14:textId="5E6407FE">
      <w:pPr>
        <w:pStyle w:val="ae"/>
        <w:numPr>
          <w:ilvl w:val="0"/>
          <w:numId w:val="23"/>
        </w:numPr>
        <w:rPr/>
      </w:pPr>
      <w:r w:rsidRPr="287E1C91" w:rsidR="287E1C91">
        <w:rPr>
          <w:highlight w:val="green"/>
        </w:rPr>
        <w:t>Ошибка. Номер продукта числиться в браке.</w:t>
      </w:r>
      <w:r>
        <w:br/>
      </w:r>
      <w:r w:rsidRPr="287E1C91" w:rsidR="287E1C91">
        <w:rPr>
          <w:highlight w:val="green"/>
        </w:rPr>
        <w:t>Заголовок окна должен быть: Ошибка.</w:t>
      </w:r>
      <w:r w:rsidRPr="287E1C91" w:rsidR="287E1C91">
        <w:rPr>
          <w:color w:val="000000" w:themeColor="text1" w:themeTint="FF" w:themeShade="FF"/>
          <w:highlight w:val="green"/>
        </w:rPr>
        <w:t xml:space="preserve"> </w:t>
      </w:r>
      <w:r w:rsidRPr="287E1C91" w:rsidR="287E1C91">
        <w:rPr>
          <w:color w:val="000000" w:themeColor="text1" w:themeTint="FF" w:themeShade="FF"/>
          <w:highlight w:val="green"/>
        </w:rPr>
        <w:t>Продукт в браке</w:t>
      </w:r>
      <w:r w:rsidRPr="287E1C91" w:rsidR="287E1C91">
        <w:rPr>
          <w:color w:val="000000" w:themeColor="text1" w:themeTint="FF" w:themeShade="FF"/>
          <w:highlight w:val="green"/>
        </w:rPr>
        <w:t>.</w:t>
      </w:r>
      <w:r>
        <w:br/>
      </w:r>
      <w:r w:rsidRPr="287E1C91" w:rsidR="287E1C91">
        <w:rPr>
          <w:color w:val="000000" w:themeColor="text1" w:themeTint="FF" w:themeShade="FF"/>
          <w:highlight w:val="green"/>
        </w:rPr>
        <w:t xml:space="preserve">Надпись в зоне информации: </w:t>
      </w:r>
      <w:r w:rsidRPr="287E1C91" w:rsidR="287E1C91">
        <w:rPr>
          <w:color w:val="000000" w:themeColor="text1" w:themeTint="FF" w:themeShade="FF"/>
          <w:highlight w:val="green"/>
        </w:rPr>
        <w:t xml:space="preserve">Продукт </w:t>
      </w:r>
      <w:r w:rsidRPr="287E1C91" w:rsidR="287E1C91">
        <w:rPr>
          <w:color w:val="000000" w:themeColor="text1" w:themeTint="FF" w:themeShade="FF"/>
          <w:highlight w:val="green"/>
        </w:rPr>
        <w:t xml:space="preserve">номер </w:t>
      </w:r>
      <w:r w:rsidRPr="287E1C91" w:rsidR="287E1C91">
        <w:rPr>
          <w:color w:val="000000" w:themeColor="text1" w:themeTint="FF" w:themeShade="FF"/>
          <w:highlight w:val="green"/>
        </w:rPr>
        <w:t>____ числиться в браке</w:t>
      </w:r>
      <w:r w:rsidRPr="287E1C91" w:rsidR="287E1C91">
        <w:rPr>
          <w:color w:val="000000" w:themeColor="text1" w:themeTint="FF" w:themeShade="FF"/>
          <w:highlight w:val="green"/>
        </w:rPr>
        <w:t>.</w:t>
      </w:r>
    </w:p>
    <w:p w:rsidR="00BB4C42" w:rsidP="287E1C91" w:rsidRDefault="00BB4C42" w14:paraId="7F722847" w14:textId="61AC0B1D">
      <w:pPr>
        <w:pStyle w:val="ae"/>
        <w:ind w:left="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287E1C91" w:rsidR="287E1C91">
        <w:rPr>
          <w:highlight w:val="green"/>
        </w:rPr>
        <w:t>При поиске продукта ручным сканером не отображается статус продукта</w:t>
      </w:r>
    </w:p>
    <w:p w:rsidR="00BB4C42" w:rsidP="287E1C91" w:rsidRDefault="00BB4C42" w14:paraId="1A2395BC" w14:textId="4A7DE1E8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«Посторонний продукт 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GTIN ___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номер ___.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Удалите его с конвейера.» Красный фон.</w:t>
      </w:r>
    </w:p>
    <w:p w:rsidR="00BB4C42" w:rsidP="5EBA6D17" w:rsidRDefault="00BB4C42" w14:paraId="0F664128" w14:textId="71A89637">
      <w:pPr>
        <w:pStyle w:val="ae"/>
        <w:ind w:left="0"/>
        <w:rPr>
          <w:rFonts w:ascii="Arial" w:hAnsi="Arial" w:eastAsia="Calibri" w:cs=""/>
          <w:color w:val="000000" w:themeColor="text1" w:themeTint="FF" w:themeShade="FF"/>
          <w:sz w:val="22"/>
          <w:szCs w:val="22"/>
          <w:highlight w:val="red"/>
        </w:rPr>
      </w:pPr>
    </w:p>
    <w:p w:rsidR="00BB4C42" w:rsidP="287E1C91" w:rsidRDefault="00BB4C42" w14:paraId="7638D891" w14:textId="04B93CB3">
      <w:pPr>
        <w:pStyle w:val="ae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287E1C91" w:rsidR="287E1C91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>Ошибка: Пос</w:t>
      </w:r>
      <w:r w:rsidRPr="287E1C91" w:rsidR="287E1C91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>торонний продукт (GTIN не совпадает с заданием)</w:t>
      </w:r>
    </w:p>
    <w:p w:rsidR="00BB4C42" w:rsidP="287E1C91" w:rsidRDefault="00BB4C42" w14:paraId="71E94758" w14:textId="5A76125B">
      <w:pPr>
        <w:pStyle w:val="ae"/>
        <w:ind w:left="0" w:firstLine="708"/>
        <w:rPr>
          <w:rFonts w:ascii="Arial" w:hAnsi="Arial" w:eastAsia="Calibri" w:cs=""/>
          <w:sz w:val="22"/>
          <w:szCs w:val="22"/>
          <w:highlight w:val="green"/>
        </w:rPr>
      </w:pPr>
      <w:r w:rsidRPr="287E1C91" w:rsidR="287E1C91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>Заголовок окна:</w:t>
      </w:r>
      <w:r w:rsidRPr="287E1C91" w:rsidR="287E1C91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 xml:space="preserve"> </w:t>
      </w:r>
      <w:r w:rsidRPr="287E1C91" w:rsidR="287E1C91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>Ошибка.</w:t>
      </w:r>
      <w:r w:rsidRPr="287E1C91" w:rsidR="287E1C91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 xml:space="preserve"> </w:t>
      </w:r>
      <w:r w:rsidRPr="287E1C91" w:rsidR="287E1C91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 xml:space="preserve">Посторонний продукт. </w:t>
      </w:r>
      <w:r w:rsidRPr="287E1C91" w:rsidR="287E1C91">
        <w:rPr>
          <w:highlight w:val="green"/>
        </w:rPr>
        <w:t>При этой ошибке НЕ должен меняться счетчик готовых выпущенных продуктов, т.к. добавления продукта не производиться. Так же не должно меняться количество коробов, но это скорее всего связано с добавлением единицы продукта.</w:t>
      </w:r>
    </w:p>
    <w:p w:rsidR="00BB4C42" w:rsidP="287E1C91" w:rsidRDefault="00BB4C42" w14:paraId="518FF2B8" w14:textId="23D0ACB4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287E1C91" w:rsidR="287E1C91">
        <w:rPr>
          <w:highlight w:val="green"/>
        </w:rPr>
        <w:t>При поиске продукта ручным сканером не отображается статус продукта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0BB4C42" w:rsidP="287E1C91" w:rsidRDefault="00BB4C42" w14:paraId="70B4F69C" w14:textId="2845C573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Продукт номер ______ числиться в браке. Удалите его с конвейера.» Красный фон</w:t>
      </w:r>
    </w:p>
    <w:p w:rsidR="00BB4C42" w:rsidP="5EBA6D17" w:rsidRDefault="00BB4C42" w14:paraId="562CF7AB" w14:textId="3B862ECA">
      <w:pPr>
        <w:pStyle w:val="ae"/>
        <w:ind w:left="0" w:firstLine="708"/>
        <w:rPr>
          <w:rFonts w:ascii="Arial" w:hAnsi="Arial" w:eastAsia="Calibri" w:cs=""/>
          <w:noProof w:val="0"/>
          <w:sz w:val="22"/>
          <w:szCs w:val="22"/>
          <w:highlight w:val="green"/>
          <w:lang w:val="ru-RU" w:eastAsia="en-US"/>
        </w:rPr>
      </w:pPr>
    </w:p>
    <w:p w:rsidR="00BB4C42" w:rsidP="5EBA6D17" w:rsidRDefault="00BB4C42" w14:paraId="21F1C164" w14:textId="23EF264F">
      <w:pPr>
        <w:pStyle w:val="ae"/>
        <w:ind w:left="0" w:firstLine="708"/>
        <w:rPr>
          <w:rFonts w:ascii="Arial" w:hAnsi="Arial" w:eastAsia="Calibri" w:cs=""/>
          <w:noProof w:val="0"/>
          <w:sz w:val="22"/>
          <w:szCs w:val="22"/>
          <w:highlight w:val="red"/>
          <w:lang w:val="ru-RU" w:eastAsia="en-US"/>
        </w:rPr>
      </w:pPr>
    </w:p>
    <w:p w:rsidR="00BB4C42" w:rsidP="5EBA6D17" w:rsidRDefault="00BB4C42" w14:paraId="669777B2" w14:textId="11DFE107">
      <w:pPr>
        <w:pStyle w:val="ae"/>
        <w:numPr>
          <w:ilvl w:val="0"/>
          <w:numId w:val="23"/>
        </w:numPr>
        <w:rPr>
          <w:rFonts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ru-RU"/>
        </w:rPr>
      </w:pPr>
      <w:r w:rsidRPr="5EBA6D17" w:rsidR="5EBA6D17">
        <w:rPr>
          <w:rFonts w:ascii="Arial" w:hAnsi="Arial" w:eastAsia="Calibri" w:cs=""/>
          <w:noProof w:val="0"/>
          <w:sz w:val="22"/>
          <w:szCs w:val="22"/>
          <w:highlight w:val="green"/>
          <w:lang w:val="ru-RU" w:eastAsia="en-US"/>
        </w:rPr>
        <w:t>Ошибка ПЛК</w:t>
      </w:r>
      <w:r w:rsidRPr="5EBA6D17" w:rsidR="5EBA6D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“Продукт не отбраковался”</w:t>
      </w:r>
    </w:p>
    <w:p w:rsidR="00BB4C42" w:rsidP="5EBA6D17" w:rsidRDefault="00BB4C42" w14:paraId="780AC28A" w14:textId="6CB9145E">
      <w:pPr>
        <w:pStyle w:val="ae"/>
        <w:ind w:left="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Заголовок окна: Ошибка отбраковки</w:t>
      </w:r>
    </w:p>
    <w:p w:rsidR="00BB4C42" w:rsidP="287E1C91" w:rsidRDefault="00BB4C42" w14:paraId="794E62F2" w14:textId="182D0D61">
      <w:pPr>
        <w:pStyle w:val="ae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Тек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ст окна: Ошибка отбраковки, продукт остался на конвейере. Найдите его на конвейере после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автоматического сканера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и удалите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00BB4C42" w:rsidP="5EBA6D17" w:rsidRDefault="00BB4C42" w14:paraId="6C25B06B" w14:textId="4507BB60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При поиске продукта ручным сканером не отображаются статусы продуктов:</w:t>
      </w:r>
    </w:p>
    <w:p w:rsidR="00BB4C42" w:rsidP="5EBA6D17" w:rsidRDefault="00BB4C42" w14:paraId="708F27C3" w14:textId="6432F54B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 в результате.» Красный фон.</w:t>
      </w:r>
    </w:p>
    <w:p w:rsidR="00BB4C42" w:rsidP="5EBA6D17" w:rsidRDefault="00BB4C42" w14:paraId="070A39A2" w14:textId="77F25B3D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номер ___ доступен для </w:t>
      </w:r>
      <w:proofErr w:type="spellStart"/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сериализации</w:t>
      </w:r>
      <w:proofErr w:type="spellEnd"/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.» Зеленый фон.</w:t>
      </w:r>
    </w:p>
    <w:p w:rsidR="00BB4C42" w:rsidP="5EBA6D17" w:rsidRDefault="00BB4C42" w14:paraId="5B403646" w14:textId="709F0EE8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«Код не распознан. Удалите продукт с конвейера.» Зеленый фон.</w:t>
      </w:r>
    </w:p>
    <w:p w:rsidR="00BB4C42" w:rsidP="5EBA6D17" w:rsidRDefault="00BB4C42" w14:paraId="03EDBD75" w14:textId="6435C653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«Посторонний 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Удалите его с конвейера.» Зеленый фон.</w:t>
      </w:r>
    </w:p>
    <w:p w:rsidR="00BB4C42" w:rsidP="5EBA6D17" w:rsidRDefault="00BB4C42" w14:paraId="75007C8C" w14:textId="32A464BF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«Продукт номер ______ числиться в браке. Удалите его с конвейера.» Красный фон.</w:t>
      </w:r>
    </w:p>
    <w:p w:rsidR="00BB4C42" w:rsidP="5EBA6D17" w:rsidRDefault="00BB4C42" w14:paraId="164254B6" w14:textId="70D720C7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0BB4C42" w:rsidP="5EBA6D17" w:rsidRDefault="00BB4C42" w14:paraId="76F3FD34" w14:textId="39F2E687">
      <w:pPr>
        <w:pStyle w:val="ae"/>
        <w:rPr>
          <w:rFonts w:ascii="Arial" w:hAnsi="Arial" w:eastAsia="Calibri" w:cs="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0BB4C42" w:rsidP="00D561C0" w:rsidRDefault="00BB4C42" w14:paraId="52544BE1" w14:textId="77777777">
      <w:pPr>
        <w:pStyle w:val="ae"/>
      </w:pPr>
    </w:p>
    <w:p w:rsidRPr="000F12AB" w:rsidR="00D561C0" w:rsidP="00D561C0" w:rsidRDefault="000F12AB" w14:paraId="08477F23" w14:textId="45670150">
      <w:pPr>
        <w:pStyle w:val="ae"/>
        <w:rPr>
          <w:b/>
          <w:bCs/>
        </w:rPr>
      </w:pPr>
      <w:r w:rsidRPr="000F12AB">
        <w:rPr>
          <w:b/>
          <w:bCs/>
        </w:rPr>
        <w:lastRenderedPageBreak/>
        <w:t>Справка.</w:t>
      </w:r>
    </w:p>
    <w:p w:rsidR="000F12AB" w:rsidP="287E1C91" w:rsidRDefault="00861036" w14:paraId="1BAA249E" w14:textId="0DD73719">
      <w:pPr>
        <w:pStyle w:val="ae"/>
        <w:rPr>
          <w:highlight w:val="green"/>
        </w:rPr>
      </w:pPr>
      <w:r w:rsidRPr="287E1C91" w:rsidR="287E1C91">
        <w:rPr>
          <w:highlight w:val="green"/>
        </w:rPr>
        <w:t xml:space="preserve">Таймер работает </w:t>
      </w:r>
      <w:r w:rsidRPr="287E1C91" w:rsidR="287E1C91">
        <w:rPr>
          <w:highlight w:val="green"/>
        </w:rPr>
        <w:t>неправильно</w:t>
      </w:r>
      <w:r w:rsidRPr="287E1C91" w:rsidR="287E1C91">
        <w:rPr>
          <w:highlight w:val="green"/>
        </w:rPr>
        <w:t xml:space="preserve">, он закрывает окно через 60 секунд в </w:t>
      </w:r>
      <w:r w:rsidRPr="287E1C91" w:rsidR="287E1C91">
        <w:rPr>
          <w:highlight w:val="green"/>
        </w:rPr>
        <w:t>независимости</w:t>
      </w:r>
      <w:r w:rsidRPr="287E1C91" w:rsidR="287E1C91">
        <w:rPr>
          <w:highlight w:val="green"/>
        </w:rPr>
        <w:t xml:space="preserve"> от того, была ли в нем деятельность или нет. Например, чтение кода сканером в окне является деятельностью.</w:t>
      </w:r>
      <w:r w:rsidR="287E1C91">
        <w:rPr/>
        <w:t xml:space="preserve"> </w:t>
      </w:r>
      <w:r w:rsidRPr="287E1C91" w:rsidR="287E1C91">
        <w:rPr>
          <w:highlight w:val="green"/>
        </w:rPr>
        <w:t>Убрать отступ первой строки текста в окне.</w:t>
      </w:r>
      <w:r w:rsidR="287E1C91">
        <w:rPr/>
        <w:t xml:space="preserve"> </w:t>
      </w:r>
      <w:r w:rsidRPr="287E1C91" w:rsidR="287E1C91">
        <w:rPr>
          <w:highlight w:val="green"/>
        </w:rPr>
        <w:t>Отцентрировать текст по ширине.</w:t>
      </w:r>
      <w:r w:rsidRPr="287E1C91" w:rsidR="287E1C91">
        <w:rPr>
          <w:highlight w:val="red"/>
        </w:rPr>
        <w:t xml:space="preserve"> </w:t>
      </w:r>
      <w:r w:rsidRPr="287E1C91" w:rsidR="287E1C91">
        <w:rPr>
          <w:highlight w:val="green"/>
        </w:rPr>
        <w:t>Убрать крестик, если получиться или сделать его не активным как в окнах ошибки.</w:t>
      </w:r>
      <w:r w:rsidRPr="287E1C91" w:rsidR="287E1C91">
        <w:rPr>
          <w:highlight w:val="green"/>
        </w:rPr>
        <w:t xml:space="preserve"> Надпись на клавише: Закрыть. Саму клавишу сделать по центру окна, а не на правом краю.</w:t>
      </w:r>
    </w:p>
    <w:p w:rsidR="000F12AB" w:rsidP="5EBA6D17" w:rsidRDefault="000F12AB" w14:paraId="316F01D8" w14:textId="4513E661">
      <w:pPr>
        <w:pStyle w:val="ae"/>
        <w:rPr>
          <w:color w:val="000000" w:themeColor="text1" w:themeTint="FF" w:themeShade="FF"/>
          <w:highlight w:val="green"/>
        </w:rPr>
      </w:pPr>
      <w:r w:rsidRPr="287E1C91" w:rsidR="287E1C91">
        <w:rPr>
          <w:highlight w:val="green"/>
        </w:rPr>
        <w:t>Текст в зоне информа</w:t>
      </w:r>
      <w:r w:rsidRPr="287E1C91" w:rsidR="287E1C91">
        <w:rPr>
          <w:highlight w:val="green"/>
        </w:rPr>
        <w:t>ции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без кавычек вокруг номера</w:t>
      </w:r>
      <w:r w:rsidRPr="287E1C91" w:rsidR="287E1C91">
        <w:rPr>
          <w:highlight w:val="green"/>
        </w:rPr>
        <w:t xml:space="preserve">: </w:t>
      </w:r>
      <w:r w:rsidRPr="287E1C91" w:rsidR="287E1C91">
        <w:rPr>
          <w:color w:val="000000" w:themeColor="text1" w:themeTint="FF" w:themeShade="FF"/>
          <w:highlight w:val="green"/>
        </w:rPr>
        <w:t>Продукт</w:t>
      </w:r>
      <w:r w:rsidRPr="287E1C91" w:rsidR="287E1C91">
        <w:rPr>
          <w:color w:val="000000" w:themeColor="text1" w:themeTint="FF" w:themeShade="FF"/>
          <w:highlight w:val="green"/>
        </w:rPr>
        <w:t xml:space="preserve"> </w:t>
      </w:r>
      <w:r w:rsidRPr="287E1C91" w:rsidR="287E1C91">
        <w:rPr>
          <w:color w:val="000000" w:themeColor="text1" w:themeTint="FF" w:themeShade="FF"/>
          <w:highlight w:val="green"/>
        </w:rPr>
        <w:t>номер</w:t>
      </w:r>
      <w:r w:rsidRPr="287E1C91" w:rsidR="287E1C91">
        <w:rPr>
          <w:color w:val="000000" w:themeColor="text1" w:themeTint="FF" w:themeShade="FF"/>
          <w:highlight w:val="green"/>
        </w:rPr>
        <w:t xml:space="preserve"> </w:t>
      </w:r>
      <w:r w:rsidRPr="287E1C91" w:rsidR="287E1C91">
        <w:rPr>
          <w:color w:val="000000" w:themeColor="text1" w:themeTint="FF" w:themeShade="FF"/>
          <w:highlight w:val="green"/>
        </w:rPr>
        <w:t>____ …</w:t>
      </w:r>
      <w:r w:rsidRPr="287E1C91" w:rsidR="287E1C91">
        <w:rPr>
          <w:color w:val="000000" w:themeColor="text1" w:themeTint="FF" w:themeShade="FF"/>
          <w:highlight w:val="green"/>
        </w:rPr>
        <w:t>………</w:t>
      </w:r>
    </w:p>
    <w:p w:rsidR="00D561C0" w:rsidP="5EBA6D17" w:rsidRDefault="000F12AB" w14:paraId="2368161D" w14:textId="78847380">
      <w:pPr>
        <w:pStyle w:val="ae"/>
        <w:rPr>
          <w:highlight w:val="green"/>
        </w:rPr>
      </w:pPr>
      <w:r w:rsidRPr="5EBA6D17" w:rsidR="5EBA6D17">
        <w:rPr>
          <w:highlight w:val="green"/>
        </w:rPr>
        <w:t>Нет статуса кода «Посторонний</w:t>
      </w:r>
      <w:r w:rsidR="5EBA6D17">
        <w:rPr/>
        <w:t xml:space="preserve"> </w:t>
      </w:r>
      <w:r w:rsidRPr="5EBA6D17" w:rsidR="5EBA6D17">
        <w:rPr>
          <w:highlight w:val="red"/>
        </w:rPr>
        <w:t>код</w:t>
      </w:r>
      <w:r w:rsidR="5EBA6D17">
        <w:rPr/>
        <w:t xml:space="preserve">» </w:t>
      </w:r>
      <w:r w:rsidRPr="5EBA6D17" w:rsidR="5EBA6D17">
        <w:rPr>
          <w:highlight w:val="green"/>
        </w:rPr>
        <w:t xml:space="preserve">(когда код не </w:t>
      </w:r>
      <w:r w:rsidRPr="5EBA6D17" w:rsidR="5EBA6D17">
        <w:rPr>
          <w:highlight w:val="green"/>
        </w:rPr>
        <w:t>является требующимся кодом продукта:</w:t>
      </w:r>
      <w:r w:rsidRPr="5EBA6D17" w:rsidR="5EBA6D17">
        <w:rPr>
          <w:highlight w:val="green"/>
        </w:rPr>
        <w:t xml:space="preserve"> не та длина, нет требующихся полей или их длина не совпадает с форматом</w:t>
      </w:r>
      <w:r w:rsidRPr="5EBA6D17" w:rsidR="5EBA6D17">
        <w:rPr>
          <w:highlight w:val="green"/>
        </w:rPr>
        <w:t xml:space="preserve"> и пр.</w:t>
      </w:r>
      <w:r w:rsidRPr="5EBA6D17" w:rsidR="5EBA6D17">
        <w:rPr>
          <w:highlight w:val="green"/>
        </w:rPr>
        <w:t>).</w:t>
      </w:r>
    </w:p>
    <w:p w:rsidR="00BB35C3" w:rsidP="5EBA6D17" w:rsidRDefault="00BB35C3" w14:paraId="28D314A8" w14:textId="67242448">
      <w:pPr>
        <w:pStyle w:val="ae"/>
        <w:rPr>
          <w:highlight w:val="green"/>
        </w:rPr>
      </w:pPr>
      <w:r w:rsidRPr="5EBA6D17" w:rsidR="5EBA6D17">
        <w:rPr>
          <w:highlight w:val="green"/>
        </w:rPr>
        <w:t xml:space="preserve">При чтении постороннего продукта (код имеет нужный формат, но </w:t>
      </w:r>
      <w:r w:rsidRPr="5EBA6D17" w:rsidR="5EBA6D17">
        <w:rPr>
          <w:highlight w:val="green"/>
        </w:rPr>
        <w:t>GTIN</w:t>
      </w:r>
      <w:r w:rsidRPr="5EBA6D17" w:rsidR="5EBA6D17">
        <w:rPr>
          <w:highlight w:val="green"/>
        </w:rPr>
        <w:t xml:space="preserve"> не принадлежит серии, которая в работе) надпись должна быть: Код другого продукта.</w:t>
      </w:r>
    </w:p>
    <w:p w:rsidRPr="00BB35C3" w:rsidR="00BB35C3" w:rsidP="00D561C0" w:rsidRDefault="00BB35C3" w14:paraId="7090C122" w14:textId="77777777">
      <w:pPr>
        <w:pStyle w:val="ae"/>
      </w:pPr>
    </w:p>
    <w:p w:rsidRPr="00BB35C3" w:rsidR="00D561C0" w:rsidP="00D561C0" w:rsidRDefault="00BB35C3" w14:paraId="0AC3BB50" w14:textId="361F1332">
      <w:pPr>
        <w:pStyle w:val="ae"/>
        <w:rPr>
          <w:b/>
          <w:bCs/>
        </w:rPr>
      </w:pPr>
      <w:r w:rsidRPr="00BB35C3">
        <w:rPr>
          <w:b/>
          <w:bCs/>
        </w:rPr>
        <w:t>Брак.</w:t>
      </w:r>
    </w:p>
    <w:p w:rsidR="00BB35C3" w:rsidP="5EBA6D17" w:rsidRDefault="00E54C96" w14:paraId="6130364F" w14:textId="1D4A449B">
      <w:pPr>
        <w:pStyle w:val="ae"/>
        <w:rPr>
          <w:highlight w:val="red"/>
        </w:rPr>
      </w:pPr>
      <w:r w:rsidRPr="287E1C91" w:rsidR="287E1C91">
        <w:rPr>
          <w:highlight w:val="green"/>
        </w:rPr>
        <w:t>Таймер работает неправильно, он закрывает окно через 60 секунд в независимости от того, была ли в нем деятельность или нет. Например, чтение кода сканером в окне является деятельностью</w:t>
      </w:r>
      <w:r w:rsidRPr="287E1C91" w:rsidR="287E1C91">
        <w:rPr>
          <w:highlight w:val="green"/>
        </w:rPr>
        <w:t>.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Заголовок окна: Ручная отбраковка продукции.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Убрать отст</w:t>
      </w:r>
      <w:r w:rsidRPr="287E1C91" w:rsidR="287E1C91">
        <w:rPr>
          <w:highlight w:val="green"/>
        </w:rPr>
        <w:t>уп первой строки.</w:t>
      </w:r>
      <w:r w:rsidR="287E1C91">
        <w:rPr/>
        <w:t xml:space="preserve"> </w:t>
      </w:r>
      <w:r w:rsidRPr="287E1C91" w:rsidR="287E1C91">
        <w:rPr>
          <w:highlight w:val="green"/>
        </w:rPr>
        <w:t>Текст отцентрировать по ширине.</w:t>
      </w:r>
      <w:r w:rsidR="287E1C91">
        <w:rPr/>
        <w:t xml:space="preserve"> </w:t>
      </w:r>
      <w:r>
        <w:br/>
      </w:r>
      <w:r w:rsidRPr="287E1C91" w:rsidR="287E1C91">
        <w:rPr>
          <w:highlight w:val="green"/>
        </w:rPr>
        <w:t xml:space="preserve">Отдельного добавления брака клавишей быть не должно! Продукт добавляется в брак </w:t>
      </w:r>
      <w:r w:rsidRPr="287E1C91" w:rsidR="287E1C91">
        <w:rPr>
          <w:highlight w:val="green"/>
        </w:rPr>
        <w:t xml:space="preserve">сразу </w:t>
      </w:r>
      <w:r w:rsidRPr="287E1C91" w:rsidR="287E1C91">
        <w:rPr>
          <w:highlight w:val="green"/>
        </w:rPr>
        <w:t>после его чтения в этом окне</w:t>
      </w:r>
      <w:r w:rsidRPr="287E1C91" w:rsidR="287E1C91">
        <w:rPr>
          <w:highlight w:val="red"/>
        </w:rPr>
        <w:t>. Если он</w:t>
      </w:r>
      <w:r w:rsidRPr="287E1C91" w:rsidR="287E1C91">
        <w:rPr>
          <w:highlight w:val="red"/>
        </w:rPr>
        <w:t xml:space="preserve"> до этого </w:t>
      </w:r>
      <w:r w:rsidRPr="287E1C91" w:rsidR="287E1C91">
        <w:rPr>
          <w:highlight w:val="red"/>
        </w:rPr>
        <w:t>был в результате, то он удаляется из результата</w:t>
      </w:r>
      <w:r w:rsidRPr="287E1C91" w:rsidR="287E1C91">
        <w:rPr>
          <w:highlight w:val="red"/>
        </w:rPr>
        <w:t xml:space="preserve">, если не был, то просто добавляется в брак, если уже в браке, то появляется надпись, что он в браке и </w:t>
      </w:r>
      <w:r w:rsidRPr="287E1C91" w:rsidR="287E1C91">
        <w:rPr>
          <w:highlight w:val="red"/>
        </w:rPr>
        <w:t>больше ничего не делается</w:t>
      </w:r>
      <w:r w:rsidRPr="287E1C91" w:rsidR="287E1C91">
        <w:rPr>
          <w:highlight w:val="red"/>
        </w:rPr>
        <w:t>.</w:t>
      </w:r>
      <w:r w:rsidRPr="287E1C91" w:rsidR="287E1C91">
        <w:rPr>
          <w:highlight w:val="red"/>
        </w:rPr>
        <w:t xml:space="preserve"> </w:t>
      </w:r>
      <w:r w:rsidRPr="287E1C91" w:rsidR="287E1C91">
        <w:rPr>
          <w:highlight w:val="green"/>
        </w:rPr>
        <w:t xml:space="preserve">Надпись на клавише: Закрыть. Саму клавишу сделать по центру окна, а не на правом краю. </w:t>
      </w:r>
      <w:r w:rsidRPr="287E1C91" w:rsidR="287E1C91">
        <w:rPr>
          <w:highlight w:val="green"/>
        </w:rPr>
        <w:t xml:space="preserve">Крестик </w:t>
      </w:r>
      <w:r w:rsidRPr="287E1C91" w:rsidR="287E1C91">
        <w:rPr>
          <w:highlight w:val="green"/>
        </w:rPr>
        <w:t xml:space="preserve">окна </w:t>
      </w:r>
      <w:r w:rsidRPr="287E1C91" w:rsidR="287E1C91">
        <w:rPr>
          <w:highlight w:val="green"/>
        </w:rPr>
        <w:t>убрать или сделать не активным.</w:t>
      </w:r>
    </w:p>
    <w:p w:rsidRPr="00075A04" w:rsidR="00075A04" w:rsidP="5EBA6D17" w:rsidRDefault="00075A04" w14:paraId="0110ED1B" w14:textId="3EB80C19">
      <w:pPr>
        <w:pStyle w:val="ae"/>
        <w:rPr>
          <w:color w:val="0070C0"/>
          <w:highlight w:val="yellow"/>
        </w:rPr>
      </w:pPr>
      <w:r w:rsidRPr="5EBA6D17" w:rsidR="5EBA6D17">
        <w:rPr>
          <w:color w:val="0070C0"/>
          <w:highlight w:val="green"/>
        </w:rPr>
        <w:t>Проверить удаляется ли код из результата пока не удалось</w:t>
      </w:r>
      <w:r w:rsidRPr="5EBA6D17" w:rsidR="5EBA6D17">
        <w:rPr>
          <w:color w:val="0070C0"/>
          <w:highlight w:val="green"/>
        </w:rPr>
        <w:t xml:space="preserve">. </w:t>
      </w:r>
    </w:p>
    <w:p w:rsidR="00D561C0" w:rsidP="5EBA6D17" w:rsidRDefault="00403367" w14:paraId="1660C988" w14:textId="1B923AE9">
      <w:pPr>
        <w:pStyle w:val="ae"/>
        <w:rPr>
          <w:highlight w:val="green"/>
        </w:rPr>
      </w:pPr>
      <w:r w:rsidRPr="5EBA6D17" w:rsidR="5EBA6D17">
        <w:rPr>
          <w:highlight w:val="red"/>
        </w:rPr>
        <w:t>При выполнении отбраковки</w:t>
      </w:r>
      <w:r w:rsidRPr="5EBA6D17" w:rsidR="5EBA6D17">
        <w:rPr>
          <w:highlight w:val="red"/>
        </w:rPr>
        <w:t>, если продукт был в результате,</w:t>
      </w:r>
      <w:r w:rsidRPr="5EBA6D17" w:rsidR="5EBA6D17">
        <w:rPr>
          <w:highlight w:val="red"/>
        </w:rPr>
        <w:t xml:space="preserve"> счетчик выпущенных продуктов должен уменьшаться на единицу (и если при этом уменьшении потребуется, то и счетчик выпущенных коробов).</w:t>
      </w:r>
      <w:r w:rsidR="5EBA6D17">
        <w:rPr/>
        <w:t xml:space="preserve"> </w:t>
      </w:r>
      <w:r w:rsidRPr="5EBA6D17" w:rsidR="5EBA6D17">
        <w:rPr>
          <w:highlight w:val="green"/>
        </w:rPr>
        <w:t xml:space="preserve">Если продукт не был в результате, то просто увеличивается счетчик отбракованных </w:t>
      </w:r>
      <w:r w:rsidRPr="5EBA6D17" w:rsidR="5EBA6D17">
        <w:rPr>
          <w:highlight w:val="green"/>
        </w:rPr>
        <w:t>вручную</w:t>
      </w:r>
      <w:r w:rsidRPr="5EBA6D17" w:rsidR="5EBA6D17">
        <w:rPr>
          <w:highlight w:val="green"/>
        </w:rPr>
        <w:t>. Если продукт уже был в браке, счетчики не меняются.</w:t>
      </w:r>
    </w:p>
    <w:p w:rsidR="00403367" w:rsidP="5EBA6D17" w:rsidRDefault="00403367" w14:paraId="7AF4D04A" w14:textId="6A69A703">
      <w:pPr>
        <w:pStyle w:val="ae"/>
        <w:rPr>
          <w:highlight w:val="green"/>
        </w:rPr>
      </w:pPr>
      <w:r w:rsidRPr="5EBA6D17" w:rsidR="5EBA6D17">
        <w:rPr>
          <w:highlight w:val="green"/>
        </w:rPr>
        <w:t>При чтении кода надписи в зоне информации:</w:t>
      </w:r>
    </w:p>
    <w:p w:rsidR="00403367" w:rsidP="5EBA6D17" w:rsidRDefault="00403367" w14:paraId="36C2E4F1" w14:textId="3F02DEC6">
      <w:pPr>
        <w:pStyle w:val="ae"/>
        <w:rPr>
          <w:highlight w:val="green"/>
        </w:rPr>
      </w:pPr>
      <w:r w:rsidRPr="5EBA6D17" w:rsidR="5EBA6D17">
        <w:rPr>
          <w:highlight w:val="green"/>
        </w:rPr>
        <w:t>«Код не распознан.» (если считан код не являющейся кодом продукта)</w:t>
      </w:r>
      <w:r w:rsidRPr="5EBA6D17" w:rsidR="5EBA6D17">
        <w:rPr>
          <w:highlight w:val="green"/>
        </w:rPr>
        <w:t xml:space="preserve"> </w:t>
      </w:r>
      <w:r w:rsidRPr="5EBA6D17" w:rsidR="5EBA6D17">
        <w:rPr>
          <w:highlight w:val="green"/>
        </w:rPr>
        <w:t>(синий фон)</w:t>
      </w:r>
    </w:p>
    <w:p w:rsidRPr="00574EB6" w:rsidR="00403367" w:rsidP="5EBA6D17" w:rsidRDefault="00403367" w14:paraId="6DD5D4FA" w14:textId="5E61D93D">
      <w:pPr>
        <w:pStyle w:val="ae"/>
        <w:rPr>
          <w:highlight w:val="green"/>
        </w:rPr>
      </w:pPr>
      <w:r w:rsidRPr="5EBA6D17" w:rsidR="5EBA6D17">
        <w:rPr>
          <w:highlight w:val="green"/>
        </w:rPr>
        <w:t xml:space="preserve">«Посторонний продукт не может быть добавлен в брак.» (синий фон) (если </w:t>
      </w:r>
      <w:r w:rsidRPr="5EBA6D17" w:rsidR="5EBA6D17">
        <w:rPr>
          <w:highlight w:val="green"/>
        </w:rPr>
        <w:t>GTIN</w:t>
      </w:r>
      <w:r w:rsidRPr="5EBA6D17" w:rsidR="5EBA6D17">
        <w:rPr>
          <w:highlight w:val="green"/>
        </w:rPr>
        <w:t xml:space="preserve"> в коде продукта не совпадает с </w:t>
      </w:r>
      <w:r w:rsidRPr="5EBA6D17" w:rsidR="5EBA6D17">
        <w:rPr>
          <w:highlight w:val="green"/>
        </w:rPr>
        <w:t>GTIN</w:t>
      </w:r>
      <w:r w:rsidRPr="5EBA6D17" w:rsidR="5EBA6D17">
        <w:rPr>
          <w:highlight w:val="green"/>
        </w:rPr>
        <w:t xml:space="preserve"> в задании)</w:t>
      </w:r>
    </w:p>
    <w:p w:rsidR="00403367" w:rsidP="5EBA6D17" w:rsidRDefault="00403367" w14:paraId="3F587C72" w14:textId="59813580">
      <w:pPr>
        <w:pStyle w:val="ae"/>
        <w:rPr>
          <w:highlight w:val="green"/>
        </w:rPr>
      </w:pPr>
      <w:r w:rsidRPr="287E1C91" w:rsidR="287E1C91">
        <w:rPr>
          <w:highlight w:val="green"/>
        </w:rPr>
        <w:t>«</w:t>
      </w:r>
      <w:r w:rsidRPr="287E1C91" w:rsidR="287E1C91">
        <w:rPr>
          <w:highlight w:val="green"/>
        </w:rPr>
        <w:t>Продукт</w:t>
      </w:r>
      <w:r w:rsidR="287E1C91">
        <w:rPr/>
        <w:t xml:space="preserve"> </w:t>
      </w:r>
      <w:r w:rsidRPr="287E1C91" w:rsidR="287E1C91">
        <w:rPr>
          <w:highlight w:val="green"/>
        </w:rPr>
        <w:t>номер</w:t>
      </w:r>
      <w:r w:rsidRPr="287E1C91" w:rsidR="287E1C91">
        <w:rPr>
          <w:highlight w:val="green"/>
        </w:rPr>
        <w:t xml:space="preserve"> ___</w:t>
      </w:r>
      <w:r w:rsidR="287E1C91">
        <w:rPr/>
        <w:t xml:space="preserve"> </w:t>
      </w:r>
      <w:r w:rsidRPr="287E1C91" w:rsidR="287E1C91">
        <w:rPr>
          <w:highlight w:val="red"/>
        </w:rPr>
        <w:t>добавлен в</w:t>
      </w:r>
      <w:r w:rsidRPr="287E1C91" w:rsidR="287E1C91">
        <w:rPr>
          <w:highlight w:val="red"/>
        </w:rPr>
        <w:t xml:space="preserve"> </w:t>
      </w:r>
      <w:r w:rsidRPr="287E1C91" w:rsidR="287E1C91">
        <w:rPr>
          <w:highlight w:val="red"/>
        </w:rPr>
        <w:t>брак.» (сейчас пишется перемещен из результата в брак - это другое событие!)</w:t>
      </w:r>
      <w:r w:rsidR="287E1C91">
        <w:rPr/>
        <w:t xml:space="preserve"> </w:t>
      </w:r>
      <w:r w:rsidRPr="287E1C91" w:rsidR="287E1C91">
        <w:rPr>
          <w:highlight w:val="green"/>
        </w:rPr>
        <w:t>(оранжевый фон)</w:t>
      </w:r>
    </w:p>
    <w:p w:rsidR="00403367" w:rsidP="287E1C91" w:rsidRDefault="00403367" w14:paraId="40AB048B" w14:textId="05842B79">
      <w:pPr>
        <w:pStyle w:val="ae"/>
        <w:rPr>
          <w:highlight w:val="green"/>
        </w:rPr>
      </w:pPr>
      <w:r w:rsidRPr="287E1C91" w:rsidR="287E1C91">
        <w:rPr>
          <w:highlight w:val="green"/>
        </w:rPr>
        <w:t>«Продукт номер ___ перемещен из результата в брак.» (оранжевый фон)</w:t>
      </w:r>
    </w:p>
    <w:p w:rsidRPr="00364953" w:rsidR="00403367" w:rsidP="00403367" w:rsidRDefault="00403367" w14:paraId="7BDA2E3F" w14:textId="1528F6F5">
      <w:pPr>
        <w:pStyle w:val="ae"/>
      </w:pPr>
      <w:r w:rsidRPr="287E1C91" w:rsidR="287E1C91">
        <w:rPr>
          <w:highlight w:val="green"/>
        </w:rPr>
        <w:t>«Продук</w:t>
      </w:r>
      <w:r w:rsidRPr="287E1C91" w:rsidR="287E1C91">
        <w:rPr>
          <w:highlight w:val="green"/>
        </w:rPr>
        <w:t>т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номер</w:t>
      </w:r>
      <w:r w:rsidRPr="287E1C91" w:rsidR="287E1C91">
        <w:rPr>
          <w:highlight w:val="green"/>
        </w:rPr>
        <w:t xml:space="preserve"> _</w:t>
      </w:r>
      <w:r w:rsidRPr="287E1C91" w:rsidR="287E1C91">
        <w:rPr>
          <w:highlight w:val="green"/>
        </w:rPr>
        <w:t>__ уже числиться в</w:t>
      </w:r>
      <w:r w:rsidRPr="287E1C91" w:rsidR="287E1C91">
        <w:rPr>
          <w:highlight w:val="green"/>
        </w:rPr>
        <w:t xml:space="preserve"> браке.»</w:t>
      </w:r>
      <w:r w:rsidR="287E1C91">
        <w:rPr/>
        <w:t xml:space="preserve"> (</w:t>
      </w:r>
      <w:r w:rsidRPr="287E1C91" w:rsidR="287E1C91">
        <w:rPr>
          <w:highlight w:val="yellow"/>
        </w:rPr>
        <w:t>синий фон</w:t>
      </w:r>
      <w:r w:rsidR="287E1C91">
        <w:rPr/>
        <w:t xml:space="preserve">) </w:t>
      </w:r>
      <w:r w:rsidRPr="287E1C91" w:rsidR="287E1C91">
        <w:rPr>
          <w:highlight w:val="green"/>
        </w:rPr>
        <w:t>(повторно номер продукта в брак не записывается).</w:t>
      </w:r>
    </w:p>
    <w:p w:rsidR="00D561C0" w:rsidP="00D561C0" w:rsidRDefault="00D561C0" w14:paraId="5FDADEC0" w14:textId="6AA0552C">
      <w:pPr>
        <w:pStyle w:val="ae"/>
      </w:pPr>
    </w:p>
    <w:p w:rsidRPr="00861036" w:rsidR="00D561C0" w:rsidP="00D561C0" w:rsidRDefault="00861036" w14:paraId="23F068A1" w14:textId="3CE17DFC">
      <w:pPr>
        <w:pStyle w:val="ae"/>
        <w:rPr>
          <w:b/>
          <w:bCs/>
        </w:rPr>
      </w:pPr>
      <w:r w:rsidRPr="00861036">
        <w:rPr>
          <w:b/>
          <w:bCs/>
        </w:rPr>
        <w:t>Добавить</w:t>
      </w:r>
    </w:p>
    <w:p w:rsidR="00861036" w:rsidP="287E1C91" w:rsidRDefault="00E54C96" w14:paraId="31AAF8D3" w14:textId="6B113B4F">
      <w:pPr>
        <w:pStyle w:val="ae"/>
        <w:rPr>
          <w:highlight w:val="green"/>
        </w:rPr>
      </w:pPr>
      <w:r w:rsidRPr="287E1C91" w:rsidR="287E1C91">
        <w:rPr>
          <w:highlight w:val="green"/>
        </w:rPr>
        <w:t xml:space="preserve">Таймер работает неправильно, он закрывает окно через 60 секунд в </w:t>
      </w:r>
      <w:r w:rsidRPr="287E1C91" w:rsidR="287E1C91">
        <w:rPr>
          <w:highlight w:val="green"/>
        </w:rPr>
        <w:t>независимости</w:t>
      </w:r>
      <w:r w:rsidRPr="287E1C91" w:rsidR="287E1C91">
        <w:rPr>
          <w:highlight w:val="green"/>
        </w:rPr>
        <w:t xml:space="preserve"> от того, была ли в нем деятельность или нет. Например, чтение кода сканером в окне является деятельностью.</w:t>
      </w:r>
      <w:r w:rsidR="287E1C91">
        <w:rPr/>
        <w:t xml:space="preserve"> </w:t>
      </w:r>
      <w:r w:rsidRPr="287E1C91" w:rsidR="287E1C91">
        <w:rPr>
          <w:highlight w:val="green"/>
        </w:rPr>
        <w:t>Заголовок окна:</w:t>
      </w:r>
      <w:r w:rsidR="287E1C91">
        <w:rPr/>
        <w:t xml:space="preserve"> </w:t>
      </w:r>
      <w:r w:rsidRPr="287E1C91" w:rsidR="287E1C91">
        <w:rPr>
          <w:highlight w:val="green"/>
        </w:rPr>
        <w:t>Ручное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добавление продукта.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Убрать отступ первой строки. Текст отцентрировать по ширине.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Крестик требуется убрать или если не удастся сделать недоступным.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Кнопка</w:t>
      </w:r>
      <w:proofErr w:type="gramStart"/>
      <w:r w:rsidRPr="287E1C91" w:rsidR="287E1C91">
        <w:rPr>
          <w:highlight w:val="green"/>
        </w:rPr>
        <w:t xml:space="preserve">: </w:t>
      </w:r>
      <w:r w:rsidRPr="287E1C91" w:rsidR="287E1C91">
        <w:rPr>
          <w:highlight w:val="green"/>
        </w:rPr>
        <w:t>Закрыть</w:t>
      </w:r>
      <w:proofErr w:type="gramEnd"/>
      <w:r w:rsidRPr="287E1C91" w:rsidR="287E1C91">
        <w:rPr>
          <w:highlight w:val="green"/>
        </w:rPr>
        <w:t xml:space="preserve"> должна быть в центре окна</w:t>
      </w:r>
      <w:r w:rsidRPr="287E1C91" w:rsidR="287E1C91">
        <w:rPr>
          <w:highlight w:val="green"/>
        </w:rPr>
        <w:t>.</w:t>
      </w:r>
    </w:p>
    <w:p w:rsidRPr="0037419F" w:rsidR="00D561C0" w:rsidP="287E1C91" w:rsidRDefault="0037419F" w14:paraId="3F22B9BA" w14:textId="4B71F549">
      <w:pPr>
        <w:pStyle w:val="ae"/>
        <w:rPr>
          <w:color w:val="000000" w:themeColor="text1" w:themeTint="FF" w:themeShade="FF"/>
          <w:highlight w:val="green"/>
        </w:rPr>
      </w:pPr>
      <w:r w:rsidRPr="287E1C91" w:rsidR="287E1C91">
        <w:rPr>
          <w:color w:val="000000" w:themeColor="text1" w:themeTint="FF" w:themeShade="FF"/>
          <w:highlight w:val="green"/>
        </w:rPr>
        <w:t>Сейчас при считывании кода добавляется две строки и автоматически увеличивается счетчик повторов кодов (так быть не должно).</w:t>
      </w:r>
    </w:p>
    <w:p w:rsidR="5EBA6D17" w:rsidP="5EBA6D17" w:rsidRDefault="5EBA6D17" w14:paraId="455D0461" w14:textId="7FB7F497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  <w:r w:rsidRPr="287E1C91" w:rsidR="287E1C91">
        <w:rPr>
          <w:highlight w:val="green"/>
        </w:rPr>
        <w:t xml:space="preserve">При </w:t>
      </w:r>
      <w:r w:rsidRPr="287E1C91" w:rsidR="287E1C91">
        <w:rPr>
          <w:highlight w:val="green"/>
        </w:rPr>
        <w:t>чтении кода надписи в зоне информации:</w:t>
      </w:r>
    </w:p>
    <w:p w:rsidR="5EBA6D17" w:rsidP="5EBA6D17" w:rsidRDefault="5EBA6D17" w14:paraId="224FD71A" w14:textId="2970482D">
      <w:pPr>
        <w:pStyle w:val="ae"/>
        <w:rPr>
          <w:highlight w:val="green"/>
        </w:rPr>
      </w:pPr>
      <w:r w:rsidRPr="287E1C91" w:rsidR="287E1C91">
        <w:rPr>
          <w:highlight w:val="green"/>
        </w:rPr>
        <w:t>«Код</w:t>
      </w:r>
      <w:r w:rsidRPr="287E1C91" w:rsidR="287E1C91">
        <w:rPr>
          <w:strike w:val="1"/>
          <w:highlight w:val="green"/>
        </w:rPr>
        <w:t xml:space="preserve">: </w:t>
      </w:r>
      <w:proofErr w:type="spellStart"/>
      <w:r w:rsidRPr="287E1C91" w:rsidR="287E1C91">
        <w:rPr>
          <w:strike w:val="1"/>
          <w:highlight w:val="green"/>
        </w:rPr>
        <w:t>ххххххххх</w:t>
      </w:r>
      <w:proofErr w:type="spellEnd"/>
      <w:r w:rsidRPr="287E1C91" w:rsidR="287E1C91">
        <w:rPr>
          <w:highlight w:val="green"/>
        </w:rPr>
        <w:t xml:space="preserve"> не р</w:t>
      </w:r>
      <w:r w:rsidRPr="287E1C91" w:rsidR="287E1C91">
        <w:rPr>
          <w:highlight w:val="green"/>
        </w:rPr>
        <w:t>аспознан.» (если считан код не являющейся кодом продукта)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(</w:t>
      </w:r>
      <w:r w:rsidRPr="287E1C91" w:rsidR="287E1C91">
        <w:rPr>
          <w:highlight w:val="yellow"/>
        </w:rPr>
        <w:t>синий фон</w:t>
      </w:r>
      <w:r w:rsidRPr="287E1C91" w:rsidR="287E1C91">
        <w:rPr>
          <w:highlight w:val="green"/>
        </w:rPr>
        <w:t>)</w:t>
      </w:r>
    </w:p>
    <w:p w:rsidR="5EBA6D17" w:rsidP="287E1C91" w:rsidRDefault="5EBA6D17" w14:paraId="2B2AED14" w14:textId="0C8E5E89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Посторонний продукт не может быть добавлен в результат.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»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(если 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GTIN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в коде продукта не совпадает с 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GTIN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в задании)</w:t>
      </w:r>
    </w:p>
    <w:p w:rsidR="5EBA6D17" w:rsidP="287E1C91" w:rsidRDefault="5EBA6D17" w14:paraId="47383615" w14:textId="39DCDCFB">
      <w:pPr>
        <w:pStyle w:val="ae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Продукт 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s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/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n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» </w:t>
      </w:r>
      <w:r w:rsidRPr="287E1C91" w:rsidR="287E1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добавлен в результат</w:t>
      </w:r>
      <w:r w:rsidRPr="287E1C91" w:rsidR="287E1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.»</w:t>
      </w:r>
    </w:p>
    <w:p w:rsidR="5EBA6D17" w:rsidP="5EBA6D17" w:rsidRDefault="5EBA6D17" w14:paraId="198B3026" w14:textId="2D9FC80A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s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/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n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»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уже есть в результате.» (повторно не добавляется в результат).</w:t>
      </w:r>
    </w:p>
    <w:p w:rsidR="5EBA6D17" w:rsidP="5EBA6D17" w:rsidRDefault="5EBA6D17" w14:paraId="416D59A5" w14:textId="228EDBCA">
      <w:pPr>
        <w:pStyle w:val="ae"/>
        <w:spacing w:after="0" w:line="240" w:lineRule="auto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</w:p>
    <w:p w:rsidR="5EBA6D17" w:rsidP="5EBA6D17" w:rsidRDefault="5EBA6D17" w14:paraId="70AEA5F3" w14:textId="40A4C1B0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</w:p>
    <w:p w:rsidR="5EBA6D17" w:rsidP="5EBA6D17" w:rsidRDefault="5EBA6D17" w14:paraId="786AD519" w14:textId="3C1EFD7E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</w:p>
    <w:p w:rsidR="5EBA6D17" w:rsidP="5EBA6D17" w:rsidRDefault="5EBA6D17" w14:paraId="2F3A2105" w14:textId="3181FAEC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</w:p>
    <w:p w:rsidR="5EBA6D17" w:rsidP="5EBA6D17" w:rsidRDefault="5EBA6D17" w14:paraId="254D0DFA" w14:textId="427BC6EE">
      <w:pPr>
        <w:pStyle w:val="ae"/>
        <w:rPr>
          <w:rFonts w:ascii="Arial" w:hAnsi="Arial" w:eastAsia="Calibri" w:cs=""/>
          <w:color w:val="000000" w:themeColor="text1" w:themeTint="FF" w:themeShade="FF"/>
          <w:sz w:val="22"/>
          <w:szCs w:val="22"/>
          <w:highlight w:val="red"/>
        </w:rPr>
      </w:pPr>
    </w:p>
    <w:p w:rsidR="00D561C0" w:rsidP="00D561C0" w:rsidRDefault="00D561C0" w14:paraId="3D8FA256" w14:textId="4A53A41E">
      <w:pPr>
        <w:pStyle w:val="ae"/>
      </w:pPr>
    </w:p>
    <w:p w:rsidR="007F055A" w:rsidP="003D235A" w:rsidRDefault="007F055A" w14:paraId="27B5FD50" w14:textId="3FF2C23D">
      <w:pPr>
        <w:pStyle w:val="ae"/>
        <w:numPr>
          <w:ilvl w:val="0"/>
          <w:numId w:val="23"/>
        </w:numPr>
        <w:rPr/>
      </w:pPr>
      <w:r w:rsidRPr="5EBA6D17" w:rsidR="5EBA6D17">
        <w:rPr>
          <w:highlight w:val="red"/>
        </w:rPr>
        <w:t xml:space="preserve">При выключении комплекса нет проверки на то, работает ли конвейер или нет. </w:t>
      </w:r>
    </w:p>
    <w:p w:rsidR="000951E3" w:rsidP="5EBA6D17" w:rsidRDefault="000951E3" w14:paraId="0EEFBBC9" w14:textId="39C87B67">
      <w:pPr>
        <w:pStyle w:val="ae"/>
        <w:numPr>
          <w:ilvl w:val="0"/>
          <w:numId w:val="23"/>
        </w:numPr>
        <w:rPr>
          <w:highlight w:val="yellow"/>
        </w:rPr>
      </w:pPr>
      <w:r w:rsidRPr="5EBA6D17" w:rsidR="5EBA6D17">
        <w:rPr>
          <w:highlight w:val="green"/>
        </w:rPr>
        <w:t>При включении программы с уже загруженным заданием (но не принятым в работу) очередь в ПЛК должна обнуляться</w:t>
      </w:r>
      <w:proofErr w:type="gramStart"/>
      <w:r w:rsidRPr="5EBA6D17" w:rsidR="5EBA6D17">
        <w:rPr>
          <w:highlight w:val="green"/>
        </w:rPr>
        <w:t>. ?</w:t>
      </w:r>
      <w:proofErr w:type="gramEnd"/>
      <w:r w:rsidRPr="5EBA6D17" w:rsidR="5EBA6D17">
        <w:rPr>
          <w:highlight w:val="green"/>
        </w:rPr>
        <w:t xml:space="preserve"> Будет не возможным, если без задания не исполняется основной алгоритм, а только включается/выключается конвейер.</w:t>
      </w:r>
    </w:p>
    <w:p w:rsidRPr="0037419F" w:rsidR="000951E3" w:rsidP="5EBA6D17" w:rsidRDefault="000951E3" w14:paraId="6641F598" w14:textId="572F1639">
      <w:pPr>
        <w:pStyle w:val="ae"/>
        <w:numPr>
          <w:ilvl w:val="0"/>
          <w:numId w:val="23"/>
        </w:numPr>
        <w:rPr>
          <w:color w:val="000000" w:themeColor="text1" w:themeTint="FF" w:themeShade="FF"/>
        </w:rPr>
      </w:pPr>
      <w:proofErr w:type="gramStart"/>
      <w:r w:rsidRPr="5EBA6D17" w:rsidR="5EBA6D17">
        <w:rPr>
          <w:color w:val="000000" w:themeColor="text1" w:themeTint="FF" w:themeShade="FF"/>
          <w:highlight w:val="green"/>
        </w:rPr>
        <w:t>При задании</w:t>
      </w:r>
      <w:proofErr w:type="gramEnd"/>
      <w:r w:rsidRPr="5EBA6D17" w:rsidR="5EBA6D17">
        <w:rPr>
          <w:color w:val="000000" w:themeColor="text1" w:themeTint="FF" w:themeShade="FF"/>
          <w:highlight w:val="green"/>
        </w:rPr>
        <w:t xml:space="preserve"> не принятом в работу кнопка Выключить комплекс должна быть активна.</w:t>
      </w:r>
    </w:p>
    <w:p w:rsidR="000951E3" w:rsidP="003D235A" w:rsidRDefault="000951E3" w14:paraId="44747594" w14:textId="4BE32840">
      <w:pPr>
        <w:pStyle w:val="ae"/>
        <w:numPr>
          <w:ilvl w:val="0"/>
          <w:numId w:val="23"/>
        </w:numPr>
        <w:rPr/>
      </w:pPr>
      <w:r w:rsidRPr="5EBA6D17" w:rsidR="5EBA6D17">
        <w:rPr>
          <w:highlight w:val="green"/>
        </w:rPr>
        <w:t>В главном окне в зоне отображения последних кодов не должно быть линейки прокрутки.</w:t>
      </w:r>
    </w:p>
    <w:p w:rsidR="0037419F" w:rsidP="003D235A" w:rsidRDefault="0037419F" w14:paraId="648BF21E" w14:textId="35E3D0BF">
      <w:pPr>
        <w:pStyle w:val="ae"/>
        <w:numPr>
          <w:ilvl w:val="0"/>
          <w:numId w:val="23"/>
        </w:numPr>
        <w:rPr/>
      </w:pPr>
      <w:r w:rsidRPr="287E1C91" w:rsidR="287E1C91">
        <w:rPr>
          <w:highlight w:val="green"/>
        </w:rPr>
        <w:t>Окно массового брака. Заголовок окна:</w:t>
      </w:r>
      <w:r w:rsidRPr="287E1C91" w:rsidR="287E1C91">
        <w:rPr>
          <w:highlight w:val="green"/>
        </w:rPr>
        <w:t xml:space="preserve"> </w:t>
      </w:r>
      <w:r w:rsidRPr="287E1C91" w:rsidR="287E1C91">
        <w:rPr>
          <w:highlight w:val="green"/>
        </w:rPr>
        <w:t>Ошибка</w:t>
      </w:r>
      <w:r w:rsidRPr="287E1C91" w:rsidR="287E1C91">
        <w:rPr>
          <w:highlight w:val="green"/>
        </w:rPr>
        <w:t>. Массовый брак</w:t>
      </w:r>
      <w:r w:rsidRPr="287E1C91" w:rsidR="287E1C91">
        <w:rPr>
          <w:highlight w:val="green"/>
        </w:rPr>
        <w:t>.</w:t>
      </w:r>
      <w:r w:rsidR="287E1C91">
        <w:rPr/>
        <w:t xml:space="preserve"> </w:t>
      </w:r>
      <w:r w:rsidRPr="287E1C91" w:rsidR="287E1C91">
        <w:rPr>
          <w:highlight w:val="red"/>
        </w:rPr>
        <w:t>Убрать отступ первой строки.</w:t>
      </w:r>
      <w:r w:rsidR="287E1C91">
        <w:rPr/>
        <w:t xml:space="preserve"> </w:t>
      </w:r>
      <w:r w:rsidRPr="287E1C91" w:rsidR="287E1C91">
        <w:rPr>
          <w:highlight w:val="green"/>
        </w:rPr>
        <w:t>Надпись на клавише: Закрыть. Клавиша по</w:t>
      </w:r>
      <w:r w:rsidRPr="287E1C91" w:rsidR="287E1C91">
        <w:rPr>
          <w:highlight w:val="green"/>
        </w:rPr>
        <w:t>середине экрана</w:t>
      </w:r>
      <w:r w:rsidRPr="287E1C91" w:rsidR="287E1C91">
        <w:rPr>
          <w:highlight w:val="green"/>
        </w:rPr>
        <w:t xml:space="preserve"> и </w:t>
      </w:r>
      <w:r w:rsidRPr="287E1C91" w:rsidR="287E1C91">
        <w:rPr>
          <w:highlight w:val="green"/>
        </w:rPr>
        <w:t>шириной как у о</w:t>
      </w:r>
      <w:r w:rsidRPr="287E1C91" w:rsidR="287E1C91">
        <w:rPr>
          <w:highlight w:val="green"/>
          <w:lang w:val="en-US"/>
        </w:rPr>
        <w:t>c</w:t>
      </w:r>
      <w:proofErr w:type="spellStart"/>
      <w:r w:rsidRPr="287E1C91" w:rsidR="287E1C91">
        <w:rPr>
          <w:highlight w:val="green"/>
        </w:rPr>
        <w:t>тальных</w:t>
      </w:r>
      <w:proofErr w:type="spellEnd"/>
      <w:r w:rsidRPr="287E1C91" w:rsidR="287E1C91">
        <w:rPr>
          <w:highlight w:val="green"/>
        </w:rPr>
        <w:t xml:space="preserve"> окон ошибки</w:t>
      </w:r>
      <w:r w:rsidRPr="287E1C91" w:rsidR="287E1C91">
        <w:rPr>
          <w:highlight w:val="green"/>
        </w:rPr>
        <w:t xml:space="preserve">. </w:t>
      </w:r>
      <w:r w:rsidRPr="287E1C91" w:rsidR="287E1C91">
        <w:rPr>
          <w:highlight w:val="green"/>
        </w:rPr>
        <w:t>Кре</w:t>
      </w:r>
      <w:r w:rsidRPr="287E1C91" w:rsidR="287E1C91">
        <w:rPr>
          <w:highlight w:val="green"/>
        </w:rPr>
        <w:t>стик, если получиться, надо убрать.</w:t>
      </w:r>
      <w:r w:rsidR="287E1C91">
        <w:rPr/>
        <w:t xml:space="preserve"> </w:t>
      </w:r>
      <w:r w:rsidRPr="287E1C91" w:rsidR="287E1C91">
        <w:rPr>
          <w:highlight w:val="green"/>
        </w:rPr>
        <w:t xml:space="preserve">Счетчик по-прежнему работает </w:t>
      </w:r>
      <w:proofErr w:type="gramStart"/>
      <w:r w:rsidRPr="287E1C91" w:rsidR="287E1C91">
        <w:rPr>
          <w:highlight w:val="green"/>
        </w:rPr>
        <w:t>не правильно</w:t>
      </w:r>
      <w:proofErr w:type="gramEnd"/>
      <w:r w:rsidRPr="287E1C91" w:rsidR="287E1C91">
        <w:rPr>
          <w:highlight w:val="green"/>
        </w:rPr>
        <w:t xml:space="preserve">. </w:t>
      </w:r>
      <w:proofErr w:type="gramStart"/>
      <w:r w:rsidRPr="287E1C91" w:rsidR="287E1C91">
        <w:rPr>
          <w:highlight w:val="red"/>
        </w:rPr>
        <w:t>Наверное</w:t>
      </w:r>
      <w:proofErr w:type="gramEnd"/>
      <w:r w:rsidRPr="287E1C91" w:rsidR="287E1C91">
        <w:rPr>
          <w:highlight w:val="red"/>
        </w:rPr>
        <w:t xml:space="preserve"> надо сделать что при вводе нового значения в поле счетчик обнуляется</w:t>
      </w:r>
      <w:r w:rsidRPr="287E1C91" w:rsidR="287E1C91">
        <w:rPr>
          <w:highlight w:val="green"/>
        </w:rPr>
        <w:t>. При проявлении окна должен быть звук на 2 секунды.</w:t>
      </w:r>
    </w:p>
    <w:p w:rsidR="005B1A43" w:rsidP="5EBA6D17" w:rsidRDefault="005B1A43" w14:paraId="6C8BFA22" w14:textId="177EB6A2">
      <w:pPr>
        <w:pStyle w:val="ae"/>
        <w:numPr>
          <w:ilvl w:val="0"/>
          <w:numId w:val="23"/>
        </w:numPr>
        <w:rPr>
          <w:lang w:val="en-US"/>
        </w:rPr>
      </w:pPr>
      <w:r w:rsidRPr="287E1C91" w:rsidR="287E1C91">
        <w:rPr>
          <w:highlight w:val="green"/>
        </w:rPr>
        <w:t xml:space="preserve">Надпись в окне настройки: Время дребезжания </w:t>
      </w:r>
      <w:r w:rsidRPr="287E1C91" w:rsidR="287E1C91">
        <w:rPr>
          <w:color w:val="000000" w:themeColor="text1" w:themeTint="FF" w:themeShade="FF"/>
          <w:highlight w:val="green"/>
        </w:rPr>
        <w:t>датчиков</w:t>
      </w:r>
      <w:r w:rsidRPr="287E1C91" w:rsidR="287E1C91">
        <w:rPr>
          <w:highlight w:val="green"/>
        </w:rPr>
        <w:t xml:space="preserve">, </w:t>
      </w:r>
      <w:proofErr w:type="spellStart"/>
      <w:r w:rsidRPr="287E1C91" w:rsidR="287E1C91">
        <w:rPr>
          <w:highlight w:val="green"/>
          <w:lang w:val="en-US"/>
        </w:rPr>
        <w:t>ms</w:t>
      </w:r>
      <w:proofErr w:type="spellEnd"/>
    </w:p>
    <w:p w:rsidR="5EBA6D17" w:rsidP="5EBA6D17" w:rsidRDefault="5EBA6D17" w14:paraId="7B4FE02F" w14:textId="3F2A87DF">
      <w:pPr>
        <w:pStyle w:val="ae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5EBA6D17" w:rsidRDefault="5EBA6D17" w14:paraId="73861EB8" w14:textId="2D040063">
      <w:pPr>
        <w:pStyle w:val="ae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4E2E7DF0" w:rsidRDefault="5EBA6D17" w14:paraId="56538E23" w14:textId="7F7C98DD">
      <w:pPr>
        <w:pStyle w:val="ae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red"/>
          <w:lang w:val="en-US"/>
        </w:rPr>
      </w:pP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Надпись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“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Линия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запущена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”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перекрывает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все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остальные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,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например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результаты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сканирования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ручным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сканером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(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справка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,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добавить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,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брак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).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Работа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информационного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окна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странная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.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При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остановке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линии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надпись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“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Линия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запущена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”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остается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.</w:t>
      </w:r>
    </w:p>
    <w:p w:rsidR="5EBA6D17" w:rsidP="5EBA6D17" w:rsidRDefault="5EBA6D17" w14:paraId="29F10DE4" w14:textId="44FAFE06">
      <w:pPr>
        <w:pStyle w:val="ae"/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287E1C91" w:rsidRDefault="5EBA6D17" w14:paraId="6281AFF4" w14:textId="54D46B3F">
      <w:pPr>
        <w:pStyle w:val="ae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red"/>
          <w:lang w:val="en-US"/>
        </w:rPr>
      </w:pP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Функции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сканера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и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отбраковщика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должны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продолжать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работать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после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выключения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конвейера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в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течение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времени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задержки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.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Сейчас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“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доработка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функций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не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завязана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на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параметр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времени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,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стоит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>жестко</w:t>
      </w:r>
      <w:proofErr w:type="spellEnd"/>
      <w:r w:rsidRPr="287E1C91" w:rsidR="287E1C91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3 сек?)</w:t>
      </w:r>
    </w:p>
    <w:p w:rsidR="5EBA6D17" w:rsidP="5EBA6D17" w:rsidRDefault="5EBA6D17" w14:paraId="2846E63B" w14:textId="152FAD62">
      <w:pPr>
        <w:pStyle w:val="ae"/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5EBA6D17" w:rsidRDefault="5EBA6D17" w14:paraId="7EED9AD2" w14:textId="3A34EBBA">
      <w:pPr>
        <w:pStyle w:val="ae"/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003D235A" w:rsidP="5EBA6D17" w:rsidRDefault="003D235A" w14:paraId="2E247A6E" w14:textId="694D23FA">
      <w:pPr>
        <w:pStyle w:val="ae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5EBA6D17" w:rsidR="5EBA6D17">
        <w:rPr>
          <w:highlight w:val="yellow"/>
        </w:rPr>
        <w:t>Не возможно проверить будет ли в выходном файле формироваться время старта и окончания задания в целом</w:t>
      </w:r>
    </w:p>
    <w:p w:rsidR="007F055A" w:rsidP="5EBA6D17" w:rsidRDefault="007F055A" w14:paraId="53375C77" w14:textId="76F2885B">
      <w:pPr>
        <w:pStyle w:val="ae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007F055A" w:rsidP="5EBA6D17" w:rsidRDefault="007F055A" w14:paraId="179C27A7" w14:textId="7C68D69F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"id":"108-500056",</w:t>
      </w:r>
    </w:p>
    <w:p w:rsidR="007F055A" w:rsidP="5EBA6D17" w:rsidRDefault="007F055A" w14:paraId="36DD2092" w14:textId="57350766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"startTime":"2018-12-18T10:41:48+03:00",</w:t>
      </w:r>
    </w:p>
    <w:p w:rsidR="007F055A" w:rsidP="5EBA6D17" w:rsidRDefault="007F055A" w14:paraId="14DA2537" w14:textId="34AD449A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"endTime":"2018-12-18T10:42:37+03:00",</w:t>
      </w:r>
    </w:p>
    <w:p w:rsidR="007F055A" w:rsidP="5EBA6D17" w:rsidRDefault="007F055A" w14:paraId="00E1D1B4" w14:textId="68CD29D6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"operators":[</w:t>
      </w:r>
    </w:p>
    <w:p w:rsidR="007F055A" w:rsidP="5EBA6D17" w:rsidRDefault="007F055A" w14:paraId="4824541C" w14:textId="441B139E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007F055A" w:rsidP="5EBA6D17" w:rsidRDefault="007F055A" w14:paraId="410499C0" w14:textId="754650FB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"startTime":"2018-12-18T10:42:06+03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:00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</w:t>
      </w:r>
    </w:p>
    <w:p w:rsidR="007F055A" w:rsidP="5EBA6D17" w:rsidRDefault="007F055A" w14:paraId="074B2D1A" w14:textId="22315532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"endTime":"2018-12-18T10:42:37+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:00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",</w:t>
      </w:r>
    </w:p>
    <w:p w:rsidR="007F055A" w:rsidP="5EBA6D17" w:rsidRDefault="007F055A" w14:paraId="029B2FDA" w14:textId="7F961187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"id":"101",</w:t>
      </w:r>
    </w:p>
    <w:p w:rsidR="007F055A" w:rsidP="5EBA6D17" w:rsidRDefault="007F055A" w14:paraId="37A92000" w14:textId="7C249EF9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07F055A" w:rsidP="5EBA6D17" w:rsidRDefault="007F055A" w14:paraId="50BFB312" w14:textId="175216F0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],</w:t>
      </w:r>
    </w:p>
    <w:p w:rsidR="007F055A" w:rsidP="5EBA6D17" w:rsidRDefault="007F055A" w14:paraId="1411AABA" w14:textId="75B5D198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"defectiveCodes":["Y№BBf2","2Ft^o9"]</w:t>
      </w:r>
    </w:p>
    <w:p w:rsidR="007F055A" w:rsidP="5EBA6D17" w:rsidRDefault="007F055A" w14:paraId="7058EDC3" w14:textId="54C4C89D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"Packs":["bF3%hI","I&lt;GM&gt;j","P0)8df",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"P\".Yj&gt;"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,”h6#fR0”,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"R_hw\""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,"0EDFj+"]</w:t>
      </w:r>
    </w:p>
    <w:p w:rsidR="007F055A" w:rsidP="5EBA6D17" w:rsidRDefault="007F055A" w14:paraId="0F800D92" w14:textId="55D2DD4F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"repeatPacks":[</w:t>
      </w:r>
    </w:p>
    <w:p w:rsidR="007F055A" w:rsidP="5EBA6D17" w:rsidRDefault="007F055A" w14:paraId="09200110" w14:textId="34BB7ABE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007F055A" w:rsidP="5EBA6D17" w:rsidRDefault="007F055A" w14:paraId="6D7F238B" w14:textId="40519EBE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"num": "bF3%hI",</w:t>
      </w:r>
    </w:p>
    <w:p w:rsidR="007F055A" w:rsidP="5EBA6D17" w:rsidRDefault="007F055A" w14:paraId="2BAF1A1A" w14:textId="0AA3969B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"quantity":"2"</w:t>
      </w:r>
    </w:p>
    <w:p w:rsidR="007F055A" w:rsidP="5EBA6D17" w:rsidRDefault="007F055A" w14:paraId="5B48838A" w14:textId="5D95DACB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007F055A" w:rsidP="5EBA6D17" w:rsidRDefault="007F055A" w14:paraId="2145E7C5" w14:textId="0DA46055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007F055A" w:rsidP="5EBA6D17" w:rsidRDefault="007F055A" w14:paraId="7728A10C" w14:textId="41CD15E4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num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": 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hT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65?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",</w:t>
      </w:r>
    </w:p>
    <w:p w:rsidR="007F055A" w:rsidP="5EBA6D17" w:rsidRDefault="007F055A" w14:paraId="5FD4F879" w14:textId="50A586B0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quantity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":"1"</w:t>
      </w:r>
    </w:p>
    <w:p w:rsidR="007F055A" w:rsidP="5EBA6D17" w:rsidRDefault="007F055A" w14:paraId="617D36A5" w14:textId="15C90736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}]</w:t>
      </w:r>
    </w:p>
    <w:p w:rsidR="007F055A" w:rsidP="5EBA6D17" w:rsidRDefault="007F055A" w14:paraId="0170C4E3" w14:textId="527003D0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007F055A" w:rsidP="5EBA6D17" w:rsidRDefault="007F055A" w14:paraId="2F1B7A06" w14:textId="28F21CAC">
      <w:pPr>
        <w:pStyle w:val="ae"/>
        <w:rPr>
          <w:rFonts w:ascii="Arial" w:hAnsi="Arial" w:eastAsia="Calibri" w:cs=""/>
          <w:sz w:val="22"/>
          <w:szCs w:val="22"/>
        </w:rPr>
      </w:pPr>
    </w:p>
    <w:sectPr w:rsidR="007F055A" w:rsidSect="00A358EA">
      <w:pgSz w:w="11906" w:h="16838" w:orient="portrait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FDC1BF5"/>
    <w:multiLevelType w:val="hybridMultilevel"/>
    <w:tmpl w:val="5A18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79D5"/>
    <w:multiLevelType w:val="multilevel"/>
    <w:tmpl w:val="F52C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6E22BB"/>
    <w:multiLevelType w:val="hybridMultilevel"/>
    <w:tmpl w:val="7B807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B4E74"/>
    <w:multiLevelType w:val="hybridMultilevel"/>
    <w:tmpl w:val="BA221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D25D0"/>
    <w:multiLevelType w:val="hybridMultilevel"/>
    <w:tmpl w:val="DDE2BF1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B693F"/>
    <w:multiLevelType w:val="multilevel"/>
    <w:tmpl w:val="86A01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3B64BA2"/>
    <w:multiLevelType w:val="hybridMultilevel"/>
    <w:tmpl w:val="550A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27">
    <w:abstractNumId w:val="25"/>
  </w:num>
  <w:num w:numId="26">
    <w:abstractNumId w:val="24"/>
  </w:num>
  <w:num w:numId="25">
    <w:abstractNumId w:val="23"/>
  </w:num>
  <w:num w:numId="1">
    <w:abstractNumId w:val="2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4"/>
  </w:num>
  <w:num w:numId="7">
    <w:abstractNumId w:val="9"/>
  </w:num>
  <w:num w:numId="8">
    <w:abstractNumId w:val="5"/>
  </w:num>
  <w:num w:numId="9">
    <w:abstractNumId w:val="7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1"/>
  </w:num>
  <w:num w:numId="13">
    <w:abstractNumId w:val="10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2"/>
  </w:num>
  <w:num w:numId="19">
    <w:abstractNumId w:val="6"/>
  </w:num>
  <w:num w:numId="20">
    <w:abstractNumId w:val="19"/>
  </w:num>
  <w:num w:numId="21">
    <w:abstractNumId w:val="4"/>
  </w:num>
  <w:num w:numId="22">
    <w:abstractNumId w:val="12"/>
  </w:num>
  <w:num w:numId="23">
    <w:abstractNumId w:val="16"/>
  </w:num>
  <w:num w:numId="24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1B"/>
    <w:rsid w:val="00003C42"/>
    <w:rsid w:val="00010661"/>
    <w:rsid w:val="00020C88"/>
    <w:rsid w:val="000211D2"/>
    <w:rsid w:val="00030C82"/>
    <w:rsid w:val="0003195B"/>
    <w:rsid w:val="00042567"/>
    <w:rsid w:val="0004287F"/>
    <w:rsid w:val="0004346A"/>
    <w:rsid w:val="00050373"/>
    <w:rsid w:val="00061C82"/>
    <w:rsid w:val="00062CB1"/>
    <w:rsid w:val="00067C15"/>
    <w:rsid w:val="000741F7"/>
    <w:rsid w:val="00075A04"/>
    <w:rsid w:val="00075C05"/>
    <w:rsid w:val="00081396"/>
    <w:rsid w:val="00092AFC"/>
    <w:rsid w:val="000951E3"/>
    <w:rsid w:val="00095F69"/>
    <w:rsid w:val="000973E2"/>
    <w:rsid w:val="00097F26"/>
    <w:rsid w:val="000A0CB2"/>
    <w:rsid w:val="000A1797"/>
    <w:rsid w:val="000A229A"/>
    <w:rsid w:val="000A245D"/>
    <w:rsid w:val="000B22A8"/>
    <w:rsid w:val="000C052E"/>
    <w:rsid w:val="000C1D1C"/>
    <w:rsid w:val="000C4955"/>
    <w:rsid w:val="000D3471"/>
    <w:rsid w:val="000D3D27"/>
    <w:rsid w:val="000D42B0"/>
    <w:rsid w:val="000D502A"/>
    <w:rsid w:val="000E3258"/>
    <w:rsid w:val="000E55F9"/>
    <w:rsid w:val="000F12AB"/>
    <w:rsid w:val="000F1950"/>
    <w:rsid w:val="000F2B7B"/>
    <w:rsid w:val="000F4B7C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6599F"/>
    <w:rsid w:val="00172FCC"/>
    <w:rsid w:val="00173EA5"/>
    <w:rsid w:val="00177EF4"/>
    <w:rsid w:val="001805EB"/>
    <w:rsid w:val="001834EA"/>
    <w:rsid w:val="00184E23"/>
    <w:rsid w:val="00190372"/>
    <w:rsid w:val="00194EFF"/>
    <w:rsid w:val="00196341"/>
    <w:rsid w:val="001A5732"/>
    <w:rsid w:val="001A5F90"/>
    <w:rsid w:val="001B4380"/>
    <w:rsid w:val="001B5973"/>
    <w:rsid w:val="001B73BE"/>
    <w:rsid w:val="001C3B10"/>
    <w:rsid w:val="001C5D1C"/>
    <w:rsid w:val="001D0D81"/>
    <w:rsid w:val="001D6ADF"/>
    <w:rsid w:val="001D71B8"/>
    <w:rsid w:val="001D7493"/>
    <w:rsid w:val="001D75DE"/>
    <w:rsid w:val="001E29BF"/>
    <w:rsid w:val="001E4E97"/>
    <w:rsid w:val="001F57A9"/>
    <w:rsid w:val="00200C4A"/>
    <w:rsid w:val="0020619A"/>
    <w:rsid w:val="002140A7"/>
    <w:rsid w:val="00216709"/>
    <w:rsid w:val="00223FB8"/>
    <w:rsid w:val="002256BD"/>
    <w:rsid w:val="002276F8"/>
    <w:rsid w:val="00230ACD"/>
    <w:rsid w:val="00242797"/>
    <w:rsid w:val="002428D0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E201F"/>
    <w:rsid w:val="002E341E"/>
    <w:rsid w:val="002F232C"/>
    <w:rsid w:val="002F3C23"/>
    <w:rsid w:val="00301CCE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70970"/>
    <w:rsid w:val="00373A41"/>
    <w:rsid w:val="00373D28"/>
    <w:rsid w:val="0037419F"/>
    <w:rsid w:val="00374AB8"/>
    <w:rsid w:val="00377D58"/>
    <w:rsid w:val="00380277"/>
    <w:rsid w:val="003827B0"/>
    <w:rsid w:val="003879C0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235A"/>
    <w:rsid w:val="003D3CEC"/>
    <w:rsid w:val="003D52CF"/>
    <w:rsid w:val="003E0353"/>
    <w:rsid w:val="003E2E8B"/>
    <w:rsid w:val="003F0515"/>
    <w:rsid w:val="00403367"/>
    <w:rsid w:val="00403FEE"/>
    <w:rsid w:val="00412ACC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1061"/>
    <w:rsid w:val="00462F94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31C3"/>
    <w:rsid w:val="00495051"/>
    <w:rsid w:val="00495B4C"/>
    <w:rsid w:val="004A201D"/>
    <w:rsid w:val="004A25F4"/>
    <w:rsid w:val="004A4706"/>
    <w:rsid w:val="004A6386"/>
    <w:rsid w:val="004B37F5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54E"/>
    <w:rsid w:val="00505595"/>
    <w:rsid w:val="005079EC"/>
    <w:rsid w:val="00513B1B"/>
    <w:rsid w:val="00514773"/>
    <w:rsid w:val="00516E0E"/>
    <w:rsid w:val="005176DA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6F3"/>
    <w:rsid w:val="00567C93"/>
    <w:rsid w:val="005727D8"/>
    <w:rsid w:val="00574D3E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A43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64A7"/>
    <w:rsid w:val="0061339E"/>
    <w:rsid w:val="006237F9"/>
    <w:rsid w:val="00623B18"/>
    <w:rsid w:val="0062699B"/>
    <w:rsid w:val="00630439"/>
    <w:rsid w:val="006319D1"/>
    <w:rsid w:val="0063330A"/>
    <w:rsid w:val="00637B3D"/>
    <w:rsid w:val="00641214"/>
    <w:rsid w:val="006452C1"/>
    <w:rsid w:val="00646B4E"/>
    <w:rsid w:val="00653721"/>
    <w:rsid w:val="00655419"/>
    <w:rsid w:val="00655787"/>
    <w:rsid w:val="00661634"/>
    <w:rsid w:val="00664A78"/>
    <w:rsid w:val="006675BC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15169"/>
    <w:rsid w:val="00721484"/>
    <w:rsid w:val="00730AC0"/>
    <w:rsid w:val="007372CD"/>
    <w:rsid w:val="007409FC"/>
    <w:rsid w:val="00741182"/>
    <w:rsid w:val="00741919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56BF"/>
    <w:rsid w:val="007700FC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C0B72"/>
    <w:rsid w:val="007C5B1F"/>
    <w:rsid w:val="007D31F0"/>
    <w:rsid w:val="007D7CD1"/>
    <w:rsid w:val="007E1A4C"/>
    <w:rsid w:val="007E4AC3"/>
    <w:rsid w:val="007F055A"/>
    <w:rsid w:val="007F199E"/>
    <w:rsid w:val="007F2876"/>
    <w:rsid w:val="007F30C3"/>
    <w:rsid w:val="007F6216"/>
    <w:rsid w:val="00801CD7"/>
    <w:rsid w:val="00801FFE"/>
    <w:rsid w:val="00804A4E"/>
    <w:rsid w:val="00807D98"/>
    <w:rsid w:val="00820C58"/>
    <w:rsid w:val="00824354"/>
    <w:rsid w:val="00831E7D"/>
    <w:rsid w:val="00832E4B"/>
    <w:rsid w:val="008338BB"/>
    <w:rsid w:val="00834061"/>
    <w:rsid w:val="00840018"/>
    <w:rsid w:val="008433C5"/>
    <w:rsid w:val="0084345E"/>
    <w:rsid w:val="00850B21"/>
    <w:rsid w:val="00853576"/>
    <w:rsid w:val="00857149"/>
    <w:rsid w:val="00860C82"/>
    <w:rsid w:val="00861036"/>
    <w:rsid w:val="00865475"/>
    <w:rsid w:val="00871143"/>
    <w:rsid w:val="00881153"/>
    <w:rsid w:val="00881FD5"/>
    <w:rsid w:val="00882137"/>
    <w:rsid w:val="00883292"/>
    <w:rsid w:val="0089246E"/>
    <w:rsid w:val="00895779"/>
    <w:rsid w:val="008A40C2"/>
    <w:rsid w:val="008A56EA"/>
    <w:rsid w:val="008B66EF"/>
    <w:rsid w:val="008C3345"/>
    <w:rsid w:val="008C75DF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12F51"/>
    <w:rsid w:val="00913F7F"/>
    <w:rsid w:val="0091649B"/>
    <w:rsid w:val="0093002B"/>
    <w:rsid w:val="00932279"/>
    <w:rsid w:val="00932606"/>
    <w:rsid w:val="00953C97"/>
    <w:rsid w:val="00954261"/>
    <w:rsid w:val="009604F4"/>
    <w:rsid w:val="00961FAD"/>
    <w:rsid w:val="009650BD"/>
    <w:rsid w:val="009650CE"/>
    <w:rsid w:val="009659BE"/>
    <w:rsid w:val="00971675"/>
    <w:rsid w:val="0097295F"/>
    <w:rsid w:val="009735DB"/>
    <w:rsid w:val="00973F40"/>
    <w:rsid w:val="0097411F"/>
    <w:rsid w:val="00974C01"/>
    <w:rsid w:val="009847D7"/>
    <w:rsid w:val="0098492C"/>
    <w:rsid w:val="00985572"/>
    <w:rsid w:val="00991527"/>
    <w:rsid w:val="00991CF4"/>
    <w:rsid w:val="00992660"/>
    <w:rsid w:val="00992B5F"/>
    <w:rsid w:val="0099381A"/>
    <w:rsid w:val="009A0EA1"/>
    <w:rsid w:val="009A1CAF"/>
    <w:rsid w:val="009A204B"/>
    <w:rsid w:val="009A3C2A"/>
    <w:rsid w:val="009A4E3C"/>
    <w:rsid w:val="009B1193"/>
    <w:rsid w:val="009B1F29"/>
    <w:rsid w:val="009B4822"/>
    <w:rsid w:val="009B4D28"/>
    <w:rsid w:val="009B7204"/>
    <w:rsid w:val="009C258E"/>
    <w:rsid w:val="009C7D04"/>
    <w:rsid w:val="009D7751"/>
    <w:rsid w:val="009E2B4D"/>
    <w:rsid w:val="009E5A5D"/>
    <w:rsid w:val="009F3E76"/>
    <w:rsid w:val="00A00374"/>
    <w:rsid w:val="00A11DAB"/>
    <w:rsid w:val="00A20B33"/>
    <w:rsid w:val="00A25651"/>
    <w:rsid w:val="00A358EA"/>
    <w:rsid w:val="00A375E6"/>
    <w:rsid w:val="00A41DFC"/>
    <w:rsid w:val="00A44299"/>
    <w:rsid w:val="00A44FC6"/>
    <w:rsid w:val="00A4518A"/>
    <w:rsid w:val="00A47DEC"/>
    <w:rsid w:val="00A50813"/>
    <w:rsid w:val="00A55F2E"/>
    <w:rsid w:val="00A56024"/>
    <w:rsid w:val="00A56670"/>
    <w:rsid w:val="00A60812"/>
    <w:rsid w:val="00A61052"/>
    <w:rsid w:val="00A62492"/>
    <w:rsid w:val="00A63318"/>
    <w:rsid w:val="00A64723"/>
    <w:rsid w:val="00A654F4"/>
    <w:rsid w:val="00A726CF"/>
    <w:rsid w:val="00A81EAF"/>
    <w:rsid w:val="00A83B44"/>
    <w:rsid w:val="00A8466E"/>
    <w:rsid w:val="00A92CF9"/>
    <w:rsid w:val="00A93F37"/>
    <w:rsid w:val="00AA622B"/>
    <w:rsid w:val="00AA7C02"/>
    <w:rsid w:val="00AB2167"/>
    <w:rsid w:val="00AB5505"/>
    <w:rsid w:val="00AB6B12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22319"/>
    <w:rsid w:val="00B25BC8"/>
    <w:rsid w:val="00B3022F"/>
    <w:rsid w:val="00B32AFF"/>
    <w:rsid w:val="00B3313B"/>
    <w:rsid w:val="00B41530"/>
    <w:rsid w:val="00B52ADF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694B"/>
    <w:rsid w:val="00BB14E9"/>
    <w:rsid w:val="00BB35C3"/>
    <w:rsid w:val="00BB4C42"/>
    <w:rsid w:val="00BB5970"/>
    <w:rsid w:val="00BB6D8C"/>
    <w:rsid w:val="00BC29E4"/>
    <w:rsid w:val="00BD0C22"/>
    <w:rsid w:val="00BD3B95"/>
    <w:rsid w:val="00BD68C7"/>
    <w:rsid w:val="00BE237F"/>
    <w:rsid w:val="00BE5D59"/>
    <w:rsid w:val="00BE63EF"/>
    <w:rsid w:val="00BF1F4A"/>
    <w:rsid w:val="00BF2BBD"/>
    <w:rsid w:val="00C05198"/>
    <w:rsid w:val="00C05F53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0884"/>
    <w:rsid w:val="00C44075"/>
    <w:rsid w:val="00C5382D"/>
    <w:rsid w:val="00C611E0"/>
    <w:rsid w:val="00C653BE"/>
    <w:rsid w:val="00C65D63"/>
    <w:rsid w:val="00C71BDA"/>
    <w:rsid w:val="00C71C3B"/>
    <w:rsid w:val="00C726B2"/>
    <w:rsid w:val="00C751E7"/>
    <w:rsid w:val="00C7631B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7C5D"/>
    <w:rsid w:val="00CC296D"/>
    <w:rsid w:val="00CD1EE1"/>
    <w:rsid w:val="00CD56BC"/>
    <w:rsid w:val="00CF1193"/>
    <w:rsid w:val="00D01896"/>
    <w:rsid w:val="00D022AD"/>
    <w:rsid w:val="00D134FD"/>
    <w:rsid w:val="00D138FC"/>
    <w:rsid w:val="00D15118"/>
    <w:rsid w:val="00D27CF8"/>
    <w:rsid w:val="00D317A4"/>
    <w:rsid w:val="00D32D39"/>
    <w:rsid w:val="00D33832"/>
    <w:rsid w:val="00D342BF"/>
    <w:rsid w:val="00D34416"/>
    <w:rsid w:val="00D35218"/>
    <w:rsid w:val="00D368AA"/>
    <w:rsid w:val="00D42A07"/>
    <w:rsid w:val="00D42F48"/>
    <w:rsid w:val="00D473DE"/>
    <w:rsid w:val="00D561C0"/>
    <w:rsid w:val="00D62466"/>
    <w:rsid w:val="00D63503"/>
    <w:rsid w:val="00D75D21"/>
    <w:rsid w:val="00D83EF0"/>
    <w:rsid w:val="00D84BDB"/>
    <w:rsid w:val="00D851B0"/>
    <w:rsid w:val="00D87698"/>
    <w:rsid w:val="00D918DE"/>
    <w:rsid w:val="00D93BEC"/>
    <w:rsid w:val="00D9770F"/>
    <w:rsid w:val="00DA2E01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E006B8"/>
    <w:rsid w:val="00E057F1"/>
    <w:rsid w:val="00E06EA2"/>
    <w:rsid w:val="00E11E23"/>
    <w:rsid w:val="00E12BF1"/>
    <w:rsid w:val="00E16A65"/>
    <w:rsid w:val="00E17EF7"/>
    <w:rsid w:val="00E22F4C"/>
    <w:rsid w:val="00E257B6"/>
    <w:rsid w:val="00E272DC"/>
    <w:rsid w:val="00E27FDB"/>
    <w:rsid w:val="00E31721"/>
    <w:rsid w:val="00E34C95"/>
    <w:rsid w:val="00E3517B"/>
    <w:rsid w:val="00E44FF9"/>
    <w:rsid w:val="00E539F3"/>
    <w:rsid w:val="00E54C96"/>
    <w:rsid w:val="00E56ACE"/>
    <w:rsid w:val="00E64242"/>
    <w:rsid w:val="00E72C4F"/>
    <w:rsid w:val="00E81685"/>
    <w:rsid w:val="00E82F81"/>
    <w:rsid w:val="00E93C38"/>
    <w:rsid w:val="00E9636A"/>
    <w:rsid w:val="00E9701E"/>
    <w:rsid w:val="00E97BEC"/>
    <w:rsid w:val="00EA4141"/>
    <w:rsid w:val="00EB648C"/>
    <w:rsid w:val="00EB7FDF"/>
    <w:rsid w:val="00EC1CCD"/>
    <w:rsid w:val="00EC5BE6"/>
    <w:rsid w:val="00EC725E"/>
    <w:rsid w:val="00ED1A3C"/>
    <w:rsid w:val="00ED1B91"/>
    <w:rsid w:val="00EF55C0"/>
    <w:rsid w:val="00F00644"/>
    <w:rsid w:val="00F03EBC"/>
    <w:rsid w:val="00F07BD8"/>
    <w:rsid w:val="00F14207"/>
    <w:rsid w:val="00F21921"/>
    <w:rsid w:val="00F237E7"/>
    <w:rsid w:val="00F32681"/>
    <w:rsid w:val="00F32ED2"/>
    <w:rsid w:val="00F36635"/>
    <w:rsid w:val="00F454DF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820C5"/>
    <w:rsid w:val="00F8371B"/>
    <w:rsid w:val="00F848B2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7CCB"/>
    <w:rsid w:val="00FD08F7"/>
    <w:rsid w:val="00FD1D5F"/>
    <w:rsid w:val="00FD3EA5"/>
    <w:rsid w:val="00FE33B0"/>
    <w:rsid w:val="00FF05EA"/>
    <w:rsid w:val="00FF54CB"/>
    <w:rsid w:val="00FF61FD"/>
    <w:rsid w:val="072F41B4"/>
    <w:rsid w:val="1B238088"/>
    <w:rsid w:val="265411B4"/>
    <w:rsid w:val="287E1C91"/>
    <w:rsid w:val="335F50DE"/>
    <w:rsid w:val="4E2E7DF0"/>
    <w:rsid w:val="5853398B"/>
    <w:rsid w:val="59705C89"/>
    <w:rsid w:val="5BB02B65"/>
    <w:rsid w:val="5E0A0FAF"/>
    <w:rsid w:val="5EBA6D17"/>
    <w:rsid w:val="5FEB6D3A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724D8"/>
  <w15:docId w15:val="{D3037A1D-F9B0-4D0E-B460-55822D361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styleId="10" w:customStyle="1">
    <w:name w:val="Заголовок 1 Знак"/>
    <w:basedOn w:val="a1"/>
    <w:link w:val="1"/>
    <w:qFormat/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qFormat/>
    <w:rPr>
      <w:rFonts w:ascii="Arial" w:hAnsi="Arial" w:eastAsiaTheme="majorEastAsia" w:cstheme="majorBidi"/>
      <w:b/>
      <w:color w:val="000000" w:themeColor="text1"/>
      <w:szCs w:val="26"/>
    </w:rPr>
  </w:style>
  <w:style w:type="character" w:styleId="aa" w:customStyle="1">
    <w:name w:val="Заголовок Знак"/>
    <w:basedOn w:val="a1"/>
    <w:link w:val="a"/>
    <w:uiPriority w:val="10"/>
    <w:qFormat/>
    <w:rsid w:val="00134417"/>
    <w:rPr>
      <w:rFonts w:ascii="Arial" w:hAnsi="Arial" w:eastAsiaTheme="majorEastAsia" w:cstheme="majorBidi"/>
      <w:spacing w:val="-10"/>
      <w:kern w:val="28"/>
      <w:sz w:val="22"/>
      <w:szCs w:val="56"/>
      <w:u w:val="single"/>
      <w:lang w:eastAsia="en-US"/>
    </w:rPr>
  </w:style>
  <w:style w:type="character" w:styleId="a5" w:customStyle="1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styleId="12" w:customStyle="1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eastAsiaTheme="minorEastAsia"/>
      <w:lang w:eastAsia="ru-RU"/>
    </w:rPr>
  </w:style>
  <w:style w:type="paragraph" w:styleId="Default" w:customStyle="1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a7" w:customStyle="1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styleId="a9" w:customStyle="1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styleId="af0" w:customStyle="1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styleId="30" w:customStyle="1">
    <w:name w:val="Заголовок 3 Знак"/>
    <w:basedOn w:val="a1"/>
    <w:link w:val="3"/>
    <w:uiPriority w:val="9"/>
    <w:qFormat/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styleId="40" w:customStyle="1">
    <w:name w:val="Заголовок 4 Знак"/>
    <w:basedOn w:val="a1"/>
    <w:link w:val="4"/>
    <w:uiPriority w:val="9"/>
    <w:rsid w:val="00A358EA"/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8DABD6B-955E-4CE8-AB53-39832E18F3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Новый документ.dotx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Karl Draffen</dc:creator>
  <lastModifiedBy>Golubovich Andrew</lastModifiedBy>
  <revision>11</revision>
  <dcterms:created xsi:type="dcterms:W3CDTF">2021-08-18T19:51:00.0000000Z</dcterms:created>
  <dcterms:modified xsi:type="dcterms:W3CDTF">2021-08-26T08:21:00.4443138Z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